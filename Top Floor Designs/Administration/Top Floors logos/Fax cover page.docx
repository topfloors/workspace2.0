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alias w:val="Company"/>
        <w:tag w:val="Company"/>
        <w:id w:val="72680344"/>
        <w:placeholder>
          <w:docPart w:val="B2D5D9FD84EB476D8CEF312E6627C383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 w:rsidR="00F542D8" w:rsidRDefault="004D11DA" w:rsidP="00AE167F">
          <w:pPr>
            <w:pStyle w:val="CompanyName"/>
            <w:ind w:left="0"/>
          </w:pPr>
          <w:r>
            <w:t>TOP FLOOR DESIGNS INC</w:t>
          </w:r>
        </w:p>
      </w:sdtContent>
    </w:sdt>
    <w:bookmarkEnd w:id="0"/>
    <w:p w:rsidR="00F542D8" w:rsidRDefault="0078240C" w:rsidP="00AE167F">
      <w:pPr>
        <w:pStyle w:val="CompanyInformation"/>
        <w:ind w:left="0"/>
      </w:pPr>
      <w:sdt>
        <w:sdtPr>
          <w:alias w:val="Address"/>
          <w:tag w:val="Address"/>
          <w:id w:val="72680480"/>
          <w:placeholder>
            <w:docPart w:val="1482017794A84E048C450C8410B362A0"/>
          </w:placeholder>
          <w:dataBinding w:prefixMappings="xmlns:ns0='http://schemas.microsoft.com/office/2006/coverPageProps'" w:xpath="/ns0:CoverPageProperties[1]/ns0:CompanyAddress[1]" w:storeItemID="{55AF091B-3C7A-41E3-B477-F2FDAA23CFDA}"/>
          <w:text w:multiLine="1"/>
        </w:sdtPr>
        <w:sdtEndPr/>
        <w:sdtContent>
          <w:r w:rsidR="00AE167F">
            <w:t xml:space="preserve">       </w:t>
          </w:r>
          <w:r w:rsidR="004D11DA">
            <w:t xml:space="preserve">  </w:t>
          </w:r>
          <w:r w:rsidR="00AE167F">
            <w:t xml:space="preserve"> 225 Cleveland Ave Long Branch NJ 07740</w:t>
          </w:r>
        </w:sdtContent>
      </w:sdt>
    </w:p>
    <w:p w:rsidR="00F542D8" w:rsidRDefault="0078240C" w:rsidP="00AE167F">
      <w:pPr>
        <w:pStyle w:val="CompanyInformation"/>
        <w:ind w:left="0"/>
      </w:pPr>
      <w:sdt>
        <w:sdtPr>
          <w:alias w:val="Phone"/>
          <w:id w:val="72680369"/>
          <w:placeholder>
            <w:docPart w:val="E49689A7DBE544928351D13E977AA08C"/>
          </w:placeholder>
          <w:dataBinding w:prefixMappings="xmlns:ns0='http://schemas.microsoft.com/office/2006/coverPageProps'" w:xpath="/ns0:CoverPageProperties[1]/ns0:CompanyPhone[1]" w:storeItemID="{55AF091B-3C7A-41E3-B477-F2FDAA23CFDA}"/>
          <w:text/>
        </w:sdtPr>
        <w:sdtEndPr/>
        <w:sdtContent>
          <w:r w:rsidR="00AE167F">
            <w:t xml:space="preserve">       </w:t>
          </w:r>
          <w:r w:rsidR="004D11DA">
            <w:t xml:space="preserve">   </w:t>
          </w:r>
          <w:r w:rsidR="00AE167F">
            <w:t xml:space="preserve"> 732-2987667</w:t>
          </w:r>
        </w:sdtContent>
      </w:sdt>
      <w:r>
        <w:t xml:space="preserve">| </w:t>
      </w:r>
      <w:sdt>
        <w:sdtPr>
          <w:alias w:val="Fax"/>
          <w:tag w:val="Fax"/>
          <w:id w:val="72680375"/>
          <w:placeholder>
            <w:docPart w:val="D0D506F523AE477AAD83B74CF643F305"/>
          </w:placeholder>
          <w:dataBinding w:prefixMappings="xmlns:ns0='http://schemas.microsoft.com/office/2006/coverPageProps'" w:xpath="/ns0:CoverPageProperties[1]/ns0:CompanyFax[1]" w:storeItemID="{55AF091B-3C7A-41E3-B477-F2FDAA23CFDA}"/>
          <w:text/>
        </w:sdtPr>
        <w:sdtEndPr/>
        <w:sdtContent>
          <w:r w:rsidR="00AE167F">
            <w:t>732-222-3013</w:t>
          </w:r>
        </w:sdtContent>
      </w:sdt>
      <w:r>
        <w:t xml:space="preserve"> | </w:t>
      </w:r>
    </w:p>
    <w:p w:rsidR="00F542D8" w:rsidRDefault="0078240C">
      <w:pPr>
        <w:pStyle w:val="DocumentLabel"/>
      </w:pPr>
      <w:r>
        <w:t>fax</w:t>
      </w:r>
    </w:p>
    <w:tbl>
      <w:tblPr>
        <w:tblW w:w="0" w:type="auto"/>
        <w:tblInd w:w="864" w:type="dxa"/>
        <w:tblBorders>
          <w:bottom w:val="single" w:sz="4" w:space="0" w:color="000000" w:themeColor="text1"/>
          <w:insideH w:val="single" w:sz="4" w:space="0" w:color="000000" w:themeColor="text1"/>
        </w:tblBorders>
        <w:tblLayout w:type="fixed"/>
        <w:tblCellMar>
          <w:left w:w="29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3598"/>
        <w:gridCol w:w="771"/>
        <w:gridCol w:w="3641"/>
      </w:tblGrid>
      <w:tr w:rsidR="00F542D8">
        <w:tc>
          <w:tcPr>
            <w:tcW w:w="778" w:type="dxa"/>
          </w:tcPr>
          <w:p w:rsidR="00F542D8" w:rsidRDefault="0078240C">
            <w:pPr>
              <w:pStyle w:val="MessageHeader"/>
            </w:pPr>
            <w:r>
              <w:t>To:</w:t>
            </w:r>
          </w:p>
        </w:tc>
        <w:tc>
          <w:tcPr>
            <w:tcW w:w="3598" w:type="dxa"/>
          </w:tcPr>
          <w:p w:rsidR="00F542D8" w:rsidRPr="004D11DA" w:rsidRDefault="004D11DA" w:rsidP="004D11DA">
            <w:pPr>
              <w:pStyle w:val="MessageBody"/>
              <w:rPr>
                <w:sz w:val="18"/>
                <w:szCs w:val="18"/>
              </w:rPr>
            </w:pPr>
            <w:r w:rsidRPr="004D11DA">
              <w:rPr>
                <w:sz w:val="18"/>
                <w:szCs w:val="18"/>
              </w:rPr>
              <w:t>Donna Kravantka</w:t>
            </w:r>
          </w:p>
        </w:tc>
        <w:tc>
          <w:tcPr>
            <w:tcW w:w="771" w:type="dxa"/>
          </w:tcPr>
          <w:p w:rsidR="00F542D8" w:rsidRDefault="0078240C">
            <w:pPr>
              <w:pStyle w:val="MessageHeader"/>
            </w:pPr>
            <w:r>
              <w:t>F</w:t>
            </w:r>
            <w:r>
              <w:t>rom:</w:t>
            </w:r>
          </w:p>
        </w:tc>
        <w:sdt>
          <w:sdtPr>
            <w:alias w:val="Author"/>
            <w:tag w:val="Author"/>
            <w:id w:val="72680404"/>
            <w:placeholder>
              <w:docPart w:val="D544E6E8EBDC41E4845A90E57F5C19FD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3641" w:type="dxa"/>
              </w:tcPr>
              <w:p w:rsidR="00F542D8" w:rsidRDefault="00AE167F">
                <w:pPr>
                  <w:pStyle w:val="MessageBody"/>
                </w:pPr>
                <w:r>
                  <w:t>NANCY ALVES</w:t>
                </w:r>
              </w:p>
            </w:tc>
          </w:sdtContent>
        </w:sdt>
      </w:tr>
      <w:tr w:rsidR="00F542D8">
        <w:tc>
          <w:tcPr>
            <w:tcW w:w="778" w:type="dxa"/>
          </w:tcPr>
          <w:p w:rsidR="00F542D8" w:rsidRDefault="0078240C">
            <w:pPr>
              <w:pStyle w:val="MessageHeader"/>
            </w:pPr>
            <w:r>
              <w:t>Fax:</w:t>
            </w:r>
          </w:p>
        </w:tc>
        <w:tc>
          <w:tcPr>
            <w:tcW w:w="3598" w:type="dxa"/>
          </w:tcPr>
          <w:p w:rsidR="00F542D8" w:rsidRPr="004D11DA" w:rsidRDefault="004D11DA" w:rsidP="004D11DA">
            <w:pPr>
              <w:pStyle w:val="MessageBody"/>
              <w:rPr>
                <w:sz w:val="18"/>
                <w:szCs w:val="18"/>
              </w:rPr>
            </w:pPr>
            <w:r w:rsidRPr="004D11DA">
              <w:rPr>
                <w:sz w:val="18"/>
                <w:szCs w:val="18"/>
              </w:rPr>
              <w:t>732-369-6209</w:t>
            </w:r>
          </w:p>
        </w:tc>
        <w:tc>
          <w:tcPr>
            <w:tcW w:w="771" w:type="dxa"/>
          </w:tcPr>
          <w:p w:rsidR="00F542D8" w:rsidRDefault="0078240C">
            <w:pPr>
              <w:pStyle w:val="MessageHeader"/>
            </w:pPr>
            <w:r>
              <w:t>P</w:t>
            </w:r>
            <w:r>
              <w:t>ages:</w:t>
            </w:r>
          </w:p>
        </w:tc>
        <w:tc>
          <w:tcPr>
            <w:tcW w:w="3641" w:type="dxa"/>
          </w:tcPr>
          <w:p w:rsidR="00F542D8" w:rsidRDefault="004D11DA" w:rsidP="004D11DA">
            <w:pPr>
              <w:pStyle w:val="MessageBody"/>
            </w:pPr>
            <w:r>
              <w:t>4</w:t>
            </w:r>
          </w:p>
        </w:tc>
      </w:tr>
      <w:tr w:rsidR="00F542D8">
        <w:tc>
          <w:tcPr>
            <w:tcW w:w="778" w:type="dxa"/>
          </w:tcPr>
          <w:p w:rsidR="00F542D8" w:rsidRDefault="0078240C">
            <w:pPr>
              <w:pStyle w:val="MessageHeader"/>
            </w:pPr>
            <w:r>
              <w:t>Phone:</w:t>
            </w:r>
          </w:p>
        </w:tc>
        <w:tc>
          <w:tcPr>
            <w:tcW w:w="3598" w:type="dxa"/>
          </w:tcPr>
          <w:p w:rsidR="00F542D8" w:rsidRDefault="004D11DA" w:rsidP="004D11DA">
            <w:pPr>
              <w:pStyle w:val="MessageBody"/>
            </w:pPr>
            <w:r>
              <w:t>732-629-7593</w:t>
            </w:r>
          </w:p>
        </w:tc>
        <w:tc>
          <w:tcPr>
            <w:tcW w:w="771" w:type="dxa"/>
          </w:tcPr>
          <w:p w:rsidR="00F542D8" w:rsidRDefault="0078240C">
            <w:pPr>
              <w:pStyle w:val="MessageHeader"/>
            </w:pPr>
            <w:r>
              <w:t>D</w:t>
            </w:r>
            <w:r>
              <w:t>ate:</w:t>
            </w:r>
          </w:p>
        </w:tc>
        <w:sdt>
          <w:sdtPr>
            <w:id w:val="72680413"/>
            <w:placeholder>
              <w:docPart w:val="6EC743C263324A2886D8E9D0A1ECA569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11-2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641" w:type="dxa"/>
              </w:tcPr>
              <w:p w:rsidR="00F542D8" w:rsidRDefault="004D11DA">
                <w:pPr>
                  <w:pStyle w:val="MessageBody"/>
                </w:pPr>
                <w:r>
                  <w:t>11/25/2015</w:t>
                </w:r>
              </w:p>
            </w:tc>
          </w:sdtContent>
        </w:sdt>
      </w:tr>
      <w:tr w:rsidR="00F542D8">
        <w:tc>
          <w:tcPr>
            <w:tcW w:w="778" w:type="dxa"/>
          </w:tcPr>
          <w:p w:rsidR="00F542D8" w:rsidRDefault="0078240C">
            <w:pPr>
              <w:pStyle w:val="MessageHeader"/>
            </w:pPr>
            <w:r>
              <w:t>Re:</w:t>
            </w:r>
          </w:p>
        </w:tc>
        <w:tc>
          <w:tcPr>
            <w:tcW w:w="3598" w:type="dxa"/>
          </w:tcPr>
          <w:p w:rsidR="00F542D8" w:rsidRDefault="004D11DA" w:rsidP="004D11DA">
            <w:pPr>
              <w:pStyle w:val="MessageBody"/>
            </w:pPr>
            <w:r>
              <w:t>150 Deer Run</w:t>
            </w:r>
          </w:p>
        </w:tc>
        <w:tc>
          <w:tcPr>
            <w:tcW w:w="771" w:type="dxa"/>
          </w:tcPr>
          <w:p w:rsidR="00F542D8" w:rsidRDefault="0078240C">
            <w:pPr>
              <w:pStyle w:val="MessageHeader"/>
            </w:pPr>
            <w:r>
              <w:t>c</w:t>
            </w:r>
            <w:r>
              <w:t>c:</w:t>
            </w:r>
          </w:p>
        </w:tc>
        <w:sdt>
          <w:sdtPr>
            <w:id w:val="72680457"/>
            <w:placeholder>
              <w:docPart w:val="EC692A73E01649E49A513A312A4F7DD8"/>
            </w:placeholder>
            <w:temporary/>
            <w:showingPlcHdr/>
          </w:sdtPr>
          <w:sdtEndPr/>
          <w:sdtContent>
            <w:tc>
              <w:tcPr>
                <w:tcW w:w="3641" w:type="dxa"/>
              </w:tcPr>
              <w:p w:rsidR="00F542D8" w:rsidRDefault="0078240C">
                <w:pPr>
                  <w:pStyle w:val="MessageBody"/>
                </w:pPr>
                <w:r>
                  <w:rPr>
                    <w:rStyle w:val="PlaceholderText"/>
                  </w:rPr>
                  <w:t>[Names]</w:t>
                </w:r>
              </w:p>
            </w:tc>
          </w:sdtContent>
        </w:sdt>
      </w:tr>
    </w:tbl>
    <w:p w:rsidR="00F542D8" w:rsidRDefault="0078240C">
      <w:pPr>
        <w:pStyle w:val="ActionOptions"/>
      </w:pPr>
      <w:r>
        <w:sym w:font="Wingdings" w:char="F06F"/>
      </w:r>
      <w:r>
        <w:t xml:space="preserve"> Urgent</w:t>
      </w:r>
      <w:r>
        <w:tab/>
      </w:r>
      <w:r>
        <w:sym w:font="Wingdings" w:char="F06F"/>
      </w:r>
      <w:r>
        <w:t xml:space="preserve"> For Review</w:t>
      </w:r>
      <w:r>
        <w:tab/>
      </w:r>
      <w:r>
        <w:sym w:font="Wingdings" w:char="F06F"/>
      </w:r>
      <w:r>
        <w:t xml:space="preserve"> Please Comment</w:t>
      </w:r>
      <w:r>
        <w:tab/>
      </w:r>
      <w:r>
        <w:sym w:font="Wingdings" w:char="F06F"/>
      </w:r>
      <w:r>
        <w:t xml:space="preserve"> Please Reply</w:t>
      </w:r>
      <w:r>
        <w:tab/>
      </w:r>
      <w:r>
        <w:sym w:font="Wingdings" w:char="F06F"/>
      </w:r>
      <w:r>
        <w:t xml:space="preserve"> Please Recycle</w:t>
      </w:r>
    </w:p>
    <w:p w:rsidR="00F542D8" w:rsidRDefault="0078240C">
      <w:pPr>
        <w:pStyle w:val="BodyText"/>
      </w:pPr>
      <w:r>
        <w:t xml:space="preserve">Comments:  </w:t>
      </w:r>
      <w:r w:rsidR="004D11DA">
        <w:t>Good Morning Donna,</w:t>
      </w:r>
    </w:p>
    <w:p w:rsidR="004D11DA" w:rsidRDefault="004D11DA">
      <w:pPr>
        <w:pStyle w:val="BodyText"/>
      </w:pPr>
    </w:p>
    <w:p w:rsidR="004D11DA" w:rsidRDefault="004D11DA">
      <w:pPr>
        <w:pStyle w:val="BodyText"/>
      </w:pPr>
      <w:r>
        <w:t>As per your email requested, please find attached all documents.</w:t>
      </w:r>
    </w:p>
    <w:sectPr w:rsidR="004D11DA"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965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40C" w:rsidRDefault="0078240C">
      <w:r>
        <w:separator/>
      </w:r>
    </w:p>
    <w:p w:rsidR="0078240C" w:rsidRDefault="0078240C"/>
    <w:p w:rsidR="0078240C" w:rsidRDefault="0078240C"/>
    <w:p w:rsidR="0078240C" w:rsidRDefault="0078240C"/>
    <w:p w:rsidR="0078240C" w:rsidRDefault="0078240C"/>
  </w:endnote>
  <w:endnote w:type="continuationSeparator" w:id="0">
    <w:p w:rsidR="0078240C" w:rsidRDefault="0078240C">
      <w:r>
        <w:continuationSeparator/>
      </w:r>
    </w:p>
    <w:p w:rsidR="0078240C" w:rsidRDefault="0078240C"/>
    <w:p w:rsidR="0078240C" w:rsidRDefault="0078240C"/>
    <w:p w:rsidR="0078240C" w:rsidRDefault="0078240C"/>
    <w:p w:rsidR="0078240C" w:rsidRDefault="007824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2D8" w:rsidRDefault="0078240C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t>0</w:t>
    </w:r>
    <w:r>
      <w:fldChar w:fldCharType="end"/>
    </w:r>
  </w:p>
  <w:p w:rsidR="00F542D8" w:rsidRDefault="00F542D8"/>
  <w:p w:rsidR="00F542D8" w:rsidRDefault="00F542D8"/>
  <w:p w:rsidR="00F542D8" w:rsidRDefault="00F542D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2D8" w:rsidRDefault="0078240C">
    <w:r>
      <w:sym w:font="Wingdings" w:char="F06C"/>
    </w:r>
    <w:r>
      <w:t xml:space="preserve">  Page </w:t>
    </w:r>
    <w:r>
      <w:fldChar w:fldCharType="begin"/>
    </w:r>
    <w:r>
      <w:instrText xml:space="preserve"> PAGE \* Arabic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F542D8" w:rsidRDefault="00F542D8"/>
  <w:p w:rsidR="00F542D8" w:rsidRDefault="00F542D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40C" w:rsidRDefault="0078240C">
      <w:r>
        <w:separator/>
      </w:r>
    </w:p>
    <w:p w:rsidR="0078240C" w:rsidRDefault="0078240C"/>
    <w:p w:rsidR="0078240C" w:rsidRDefault="0078240C"/>
    <w:p w:rsidR="0078240C" w:rsidRDefault="0078240C"/>
    <w:p w:rsidR="0078240C" w:rsidRDefault="0078240C"/>
  </w:footnote>
  <w:footnote w:type="continuationSeparator" w:id="0">
    <w:p w:rsidR="0078240C" w:rsidRDefault="0078240C">
      <w:r>
        <w:continuationSeparator/>
      </w:r>
    </w:p>
    <w:p w:rsidR="0078240C" w:rsidRDefault="0078240C"/>
    <w:p w:rsidR="0078240C" w:rsidRDefault="0078240C"/>
    <w:p w:rsidR="0078240C" w:rsidRDefault="0078240C"/>
    <w:p w:rsidR="0078240C" w:rsidRDefault="0078240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2D8" w:rsidRDefault="0078240C">
    <w:r>
      <w:tab/>
    </w:r>
    <w:r>
      <w:tab/>
    </w:r>
    <w:r>
      <w:fldChar w:fldCharType="begin"/>
    </w:r>
    <w:r>
      <w:instrText xml:space="preserve"> TIME \@ "MMMM d, yyyy" </w:instrText>
    </w:r>
    <w:r>
      <w:fldChar w:fldCharType="separate"/>
    </w:r>
    <w:r w:rsidR="004D11DA">
      <w:rPr>
        <w:noProof/>
      </w:rPr>
      <w:t>November 25, 2015</w:t>
    </w:r>
    <w:r>
      <w:rPr>
        <w:noProof/>
      </w:rPr>
      <w:fldChar w:fldCharType="end"/>
    </w:r>
  </w:p>
  <w:p w:rsidR="00F542D8" w:rsidRDefault="00F542D8"/>
  <w:p w:rsidR="00F542D8" w:rsidRDefault="00F542D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67F" w:rsidRDefault="00AE167F" w:rsidP="00AE167F">
    <w:pPr>
      <w:pStyle w:val="Header"/>
      <w:jc w:val="right"/>
    </w:pPr>
    <w:r>
      <w:rPr>
        <w:noProof/>
      </w:rPr>
      <w:drawing>
        <wp:inline distT="0" distB="0" distL="0" distR="0" wp14:anchorId="469304C8" wp14:editId="112B5230">
          <wp:extent cx="1702550" cy="828675"/>
          <wp:effectExtent l="0" t="0" r="0" b="0"/>
          <wp:docPr id="1" name="Picture 1" descr="C:\Users\Nancy\Downloads\Top_Floor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cy\Downloads\Top_Floor_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289" cy="830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7F"/>
    <w:rsid w:val="004D11DA"/>
    <w:rsid w:val="0078240C"/>
    <w:rsid w:val="00AE167F"/>
    <w:rsid w:val="00F542D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ADFA082B-7F1C-4187-90C8-615B9A8B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unhideWhenUsed="1"/>
    <w:lsdException w:name="heading 2" w:semiHidden="1" w:uiPriority="1" w:unhideWhenUsed="1"/>
    <w:lsdException w:name="heading 3" w:semiHidden="1" w:uiPriority="1" w:unhideWhenUsed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 w:qFormat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220" w:line="180" w:lineRule="atLeast"/>
      <w:ind w:left="864"/>
      <w:jc w:val="both"/>
    </w:pPr>
    <w:rPr>
      <w:rFonts w:eastAsia="Times New Roman" w:cs="Times New Roman"/>
      <w:sz w:val="18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Theme="minorHAnsi" w:eastAsia="Times New Roman" w:cs="Times New Roman"/>
      <w:sz w:val="18"/>
      <w:szCs w:val="20"/>
    </w:rPr>
  </w:style>
  <w:style w:type="paragraph" w:customStyle="1" w:styleId="CompanyName">
    <w:name w:val="Company Name"/>
    <w:basedOn w:val="CompanyInformation"/>
    <w:qFormat/>
    <w:rPr>
      <w:b/>
    </w:rPr>
  </w:style>
  <w:style w:type="paragraph" w:customStyle="1" w:styleId="DocumentLabel">
    <w:name w:val="Document Label"/>
    <w:basedOn w:val="Normal"/>
    <w:qFormat/>
    <w:pPr>
      <w:keepNext/>
      <w:keepLines/>
      <w:spacing w:before="880" w:after="120" w:line="264" w:lineRule="auto"/>
      <w:ind w:left="576"/>
    </w:pPr>
    <w:rPr>
      <w:rFonts w:asciiTheme="majorHAnsi" w:eastAsia="Times New Roman" w:hAnsiTheme="majorHAnsi" w:cs="Times New Roman"/>
      <w:kern w:val="28"/>
      <w:sz w:val="148"/>
      <w:szCs w:val="20"/>
    </w:rPr>
  </w:style>
  <w:style w:type="paragraph" w:styleId="MessageHeader">
    <w:name w:val="Message Header"/>
    <w:basedOn w:val="BodyText"/>
    <w:link w:val="MessageHeaderChar"/>
    <w:qFormat/>
    <w:pPr>
      <w:keepLines/>
      <w:tabs>
        <w:tab w:val="left" w:pos="720"/>
        <w:tab w:val="left" w:pos="4320"/>
        <w:tab w:val="left" w:pos="5040"/>
        <w:tab w:val="right" w:pos="8640"/>
      </w:tabs>
      <w:spacing w:before="280" w:after="40" w:line="264" w:lineRule="auto"/>
      <w:ind w:left="720" w:hanging="720"/>
      <w:jc w:val="left"/>
    </w:pPr>
    <w:rPr>
      <w:caps/>
      <w:sz w:val="16"/>
    </w:rPr>
  </w:style>
  <w:style w:type="character" w:customStyle="1" w:styleId="MessageHeaderChar">
    <w:name w:val="Message Header Char"/>
    <w:basedOn w:val="DefaultParagraphFont"/>
    <w:link w:val="MessageHeader"/>
    <w:rPr>
      <w:rFonts w:asciiTheme="minorHAnsi" w:eastAsia="Times New Roman" w:cs="Times New Roman"/>
      <w:caps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paragraph" w:customStyle="1" w:styleId="ActionOptions">
    <w:name w:val="Action Options"/>
    <w:basedOn w:val="MessageHeader"/>
    <w:next w:val="BodyText"/>
    <w:qFormat/>
    <w:pPr>
      <w:pBdr>
        <w:between w:val="single" w:sz="6" w:space="1" w:color="auto"/>
      </w:pBdr>
      <w:tabs>
        <w:tab w:val="clear" w:pos="720"/>
        <w:tab w:val="clear" w:pos="4320"/>
        <w:tab w:val="clear" w:pos="5040"/>
        <w:tab w:val="clear" w:pos="8640"/>
        <w:tab w:val="left" w:pos="2102"/>
        <w:tab w:val="left" w:pos="3773"/>
        <w:tab w:val="left" w:pos="5875"/>
        <w:tab w:val="left" w:pos="7675"/>
      </w:tabs>
      <w:spacing w:before="400" w:after="400"/>
      <w:ind w:left="864" w:firstLine="0"/>
    </w:pPr>
    <w:rPr>
      <w:caps w:val="0"/>
      <w:sz w:val="18"/>
    </w:rPr>
  </w:style>
  <w:style w:type="paragraph" w:customStyle="1" w:styleId="CompanyInformation">
    <w:name w:val="Company Information"/>
    <w:basedOn w:val="Normal"/>
    <w:qFormat/>
    <w:pPr>
      <w:keepLines/>
      <w:spacing w:line="264" w:lineRule="auto"/>
      <w:ind w:left="864"/>
    </w:pPr>
    <w:rPr>
      <w:rFonts w:eastAsia="Times New Roman" w:cs="Times New Roman"/>
      <w:spacing w:val="-2"/>
      <w:sz w:val="18"/>
      <w:szCs w:val="20"/>
    </w:rPr>
  </w:style>
  <w:style w:type="character" w:styleId="PlaceholderText">
    <w:name w:val="Placeholder Text"/>
    <w:basedOn w:val="DefaultParagraphFont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customStyle="1" w:styleId="MessageBody">
    <w:name w:val="Message Body"/>
    <w:basedOn w:val="Normal"/>
    <w:qFormat/>
    <w:pPr>
      <w:keepLines/>
      <w:tabs>
        <w:tab w:val="left" w:pos="720"/>
        <w:tab w:val="left" w:pos="4320"/>
        <w:tab w:val="left" w:pos="5040"/>
        <w:tab w:val="right" w:pos="8640"/>
      </w:tabs>
      <w:spacing w:before="280" w:after="40" w:line="264" w:lineRule="auto"/>
      <w:ind w:left="720" w:hanging="720"/>
    </w:pPr>
    <w:rPr>
      <w:rFonts w:eastAsia="Times New Roman" w:cs="Times New Roman"/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rsid w:val="00AE16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6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CY\AppData\Roaming\Microsoft\Templates\Fax%20cover%20sheet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D5D9FD84EB476D8CEF312E6627C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88993-0C09-4F02-AA1C-BEB9C262180E}"/>
      </w:docPartPr>
      <w:docPartBody>
        <w:p w:rsidR="00000000" w:rsidRDefault="004D53F0">
          <w:pPr>
            <w:pStyle w:val="B2D5D9FD84EB476D8CEF312E6627C383"/>
          </w:pPr>
          <w:r>
            <w:rPr>
              <w:rStyle w:val="PlaceholderText"/>
            </w:rPr>
            <w:t>[Company name]</w:t>
          </w:r>
        </w:p>
      </w:docPartBody>
    </w:docPart>
    <w:docPart>
      <w:docPartPr>
        <w:name w:val="1482017794A84E048C450C8410B36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ECC7C-4164-4F15-8B11-879203075253}"/>
      </w:docPartPr>
      <w:docPartBody>
        <w:p w:rsidR="00000000" w:rsidRDefault="004D53F0">
          <w:pPr>
            <w:pStyle w:val="1482017794A84E048C450C8410B362A0"/>
          </w:pPr>
          <w:r>
            <w:rPr>
              <w:rStyle w:val="PlaceholderText"/>
            </w:rPr>
            <w:t>[Company address]</w:t>
          </w:r>
        </w:p>
      </w:docPartBody>
    </w:docPart>
    <w:docPart>
      <w:docPartPr>
        <w:name w:val="E49689A7DBE544928351D13E977AA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CDD51-81D6-4E80-B44B-CF67D968B385}"/>
      </w:docPartPr>
      <w:docPartBody>
        <w:p w:rsidR="00000000" w:rsidRDefault="004D53F0">
          <w:pPr>
            <w:pStyle w:val="E49689A7DBE544928351D13E977AA08C"/>
          </w:pPr>
          <w:r>
            <w:rPr>
              <w:rStyle w:val="PlaceholderText"/>
            </w:rPr>
            <w:t>[Phone number]</w:t>
          </w:r>
        </w:p>
      </w:docPartBody>
    </w:docPart>
    <w:docPart>
      <w:docPartPr>
        <w:name w:val="D0D506F523AE477AAD83B74CF643F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DF195-EFAF-4586-8DFF-A741ABCD5F7F}"/>
      </w:docPartPr>
      <w:docPartBody>
        <w:p w:rsidR="00000000" w:rsidRDefault="004D53F0">
          <w:pPr>
            <w:pStyle w:val="D0D506F523AE477AAD83B74CF643F305"/>
          </w:pPr>
          <w:r>
            <w:rPr>
              <w:rStyle w:val="PlaceholderText"/>
            </w:rPr>
            <w:t>[Fax number]</w:t>
          </w:r>
        </w:p>
      </w:docPartBody>
    </w:docPart>
    <w:docPart>
      <w:docPartPr>
        <w:name w:val="D544E6E8EBDC41E4845A90E57F5C1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11B46-7E39-4AA3-8E39-BFD4505D6F0E}"/>
      </w:docPartPr>
      <w:docPartBody>
        <w:p w:rsidR="00000000" w:rsidRDefault="004D53F0">
          <w:pPr>
            <w:pStyle w:val="D544E6E8EBDC41E4845A90E57F5C19FD"/>
          </w:pPr>
          <w:r>
            <w:rPr>
              <w:rStyle w:val="PlaceholderText"/>
            </w:rPr>
            <w:t>[Your name]</w:t>
          </w:r>
        </w:p>
      </w:docPartBody>
    </w:docPart>
    <w:docPart>
      <w:docPartPr>
        <w:name w:val="6EC743C263324A2886D8E9D0A1ECA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5689C-6B6C-46CD-B467-9EAFBCE7115F}"/>
      </w:docPartPr>
      <w:docPartBody>
        <w:p w:rsidR="00000000" w:rsidRDefault="004D53F0">
          <w:pPr>
            <w:pStyle w:val="6EC743C263324A2886D8E9D0A1ECA569"/>
          </w:pPr>
          <w:r>
            <w:rPr>
              <w:rStyle w:val="PlaceholderText"/>
            </w:rPr>
            <w:t>[Pick the date]</w:t>
          </w:r>
        </w:p>
      </w:docPartBody>
    </w:docPart>
    <w:docPart>
      <w:docPartPr>
        <w:name w:val="EC692A73E01649E49A513A312A4F7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24673-65B5-44B7-BCE6-07E13479AB03}"/>
      </w:docPartPr>
      <w:docPartBody>
        <w:p w:rsidR="00000000" w:rsidRDefault="004D53F0">
          <w:pPr>
            <w:pStyle w:val="EC692A73E01649E49A513A312A4F7DD8"/>
          </w:pPr>
          <w:r>
            <w:rPr>
              <w:rStyle w:val="PlaceholderText"/>
            </w:rPr>
            <w:t>[Names]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F0"/>
    <w:rsid w:val="004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</w:style>
  <w:style w:type="paragraph" w:customStyle="1" w:styleId="B2D5D9FD84EB476D8CEF312E6627C383">
    <w:name w:val="B2D5D9FD84EB476D8CEF312E6627C383"/>
  </w:style>
  <w:style w:type="paragraph" w:customStyle="1" w:styleId="1482017794A84E048C450C8410B362A0">
    <w:name w:val="1482017794A84E048C450C8410B362A0"/>
  </w:style>
  <w:style w:type="paragraph" w:customStyle="1" w:styleId="E49689A7DBE544928351D13E977AA08C">
    <w:name w:val="E49689A7DBE544928351D13E977AA08C"/>
  </w:style>
  <w:style w:type="paragraph" w:customStyle="1" w:styleId="D0D506F523AE477AAD83B74CF643F305">
    <w:name w:val="D0D506F523AE477AAD83B74CF643F305"/>
  </w:style>
  <w:style w:type="paragraph" w:customStyle="1" w:styleId="8A1BF07599274BFE9DD895CE1B06EEE1">
    <w:name w:val="8A1BF07599274BFE9DD895CE1B06EEE1"/>
  </w:style>
  <w:style w:type="paragraph" w:customStyle="1" w:styleId="34FF312BF449468E9872C5785ADDACF8">
    <w:name w:val="34FF312BF449468E9872C5785ADDACF8"/>
  </w:style>
  <w:style w:type="paragraph" w:customStyle="1" w:styleId="D544E6E8EBDC41E4845A90E57F5C19FD">
    <w:name w:val="D544E6E8EBDC41E4845A90E57F5C19FD"/>
  </w:style>
  <w:style w:type="paragraph" w:customStyle="1" w:styleId="69ECBF3F703240CEA9024D86B246CBFF">
    <w:name w:val="69ECBF3F703240CEA9024D86B246CBFF"/>
  </w:style>
  <w:style w:type="paragraph" w:customStyle="1" w:styleId="C92EB697523F422CAA368A252B673902">
    <w:name w:val="C92EB697523F422CAA368A252B673902"/>
  </w:style>
  <w:style w:type="paragraph" w:customStyle="1" w:styleId="C3555C06EF5F405CA4DAD8B715F1D24A">
    <w:name w:val="C3555C06EF5F405CA4DAD8B715F1D24A"/>
  </w:style>
  <w:style w:type="paragraph" w:customStyle="1" w:styleId="6EC743C263324A2886D8E9D0A1ECA569">
    <w:name w:val="6EC743C263324A2886D8E9D0A1ECA569"/>
  </w:style>
  <w:style w:type="paragraph" w:customStyle="1" w:styleId="5E308BBA0045462CBD86A30C92BCC65F">
    <w:name w:val="5E308BBA0045462CBD86A30C92BCC65F"/>
  </w:style>
  <w:style w:type="paragraph" w:customStyle="1" w:styleId="EC692A73E01649E49A513A312A4F7DD8">
    <w:name w:val="EC692A73E01649E49A513A312A4F7DD8"/>
  </w:style>
  <w:style w:type="paragraph" w:customStyle="1" w:styleId="B0FEB5AECAE243AC9B7F718246E74A1A">
    <w:name w:val="B0FEB5AECAE243AC9B7F718246E74A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Office Fonts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2015-11-25T00:00:00</PublishDate>
  <Abstract/>
  <CompanyAddress>          225 Cleveland Ave Long Branch NJ 07740</CompanyAddress>
  <CompanyPhone>           732-2987667</CompanyPhone>
  <CompanyFax>732-222-3013</CompanyFax>
  <CompanyEmail/>
</CoverPageProperties>
</file>

<file path=customXml/itemProps1.xml><?xml version="1.0" encoding="utf-8"?>
<ds:datastoreItem xmlns:ds="http://schemas.openxmlformats.org/officeDocument/2006/customXml" ds:itemID="{F4B5EAF9-D1F5-4E4D-8A31-F81B69B16A7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E1D42C-1B54-423E-9EDF-FF776FAFE8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Fax cover sheet (Professional design)</Template>
  <TotalTime>18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Fax cover page (Professional theme)</vt:lpstr>
    </vt:vector>
  </TitlesOfParts>
  <Company>TOP FLOOR DESIGNS INC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cover page (Professional theme)</dc:title>
  <dc:subject/>
  <dc:creator>NANCY ALVES</dc:creator>
  <cp:keywords/>
  <cp:lastModifiedBy>Nancy Alves</cp:lastModifiedBy>
  <cp:revision>1</cp:revision>
  <cp:lastPrinted>2015-11-25T15:23:00Z</cp:lastPrinted>
  <dcterms:created xsi:type="dcterms:W3CDTF">2015-11-25T15:04:00Z</dcterms:created>
  <dcterms:modified xsi:type="dcterms:W3CDTF">2015-11-25T15:24:00Z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TC100726739990</vt:lpwstr>
  </property>
</Properties>
</file>