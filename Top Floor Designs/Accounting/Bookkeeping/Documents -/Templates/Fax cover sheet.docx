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20" w:type="dxa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39"/>
        <w:gridCol w:w="3716"/>
      </w:tblGrid>
      <w:tr w:rsidR="005E3096" w:rsidTr="0091165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725541" w:rsidRDefault="00725541" w:rsidP="005E3096">
            <w:pPr>
              <w:pStyle w:val="CompanyInfo"/>
            </w:pPr>
            <w:r>
              <w:t>225 Cleveland Ave</w:t>
            </w:r>
          </w:p>
          <w:p w:rsidR="005E3096" w:rsidRDefault="00725541" w:rsidP="005E3096">
            <w:pPr>
              <w:pStyle w:val="CompanyInfo"/>
            </w:pPr>
            <w:r>
              <w:t>Long Branch NJ 07740</w:t>
            </w:r>
          </w:p>
          <w:p w:rsidR="005E3096" w:rsidRDefault="007B7A83" w:rsidP="005E3096">
            <w:pPr>
              <w:pStyle w:val="CompanyInfo"/>
            </w:pPr>
            <w:r>
              <w:t>(</w:t>
            </w:r>
            <w:r w:rsidR="00725541">
              <w:t>732</w:t>
            </w:r>
            <w:r>
              <w:t>) 492-3034</w:t>
            </w:r>
          </w:p>
          <w:p w:rsidR="005E3096" w:rsidRDefault="007B7A83" w:rsidP="005E3096">
            <w:pPr>
              <w:pStyle w:val="CompanyInfo"/>
            </w:pPr>
            <w:r>
              <w:t>(732) 443-4360</w:t>
            </w:r>
          </w:p>
          <w:p w:rsidR="005E3096" w:rsidRDefault="00725541" w:rsidP="00725541">
            <w:pPr>
              <w:pStyle w:val="CompanyInfo"/>
            </w:pPr>
            <w:r>
              <w:t>topfllordesigns@gmail.com</w:t>
            </w:r>
          </w:p>
        </w:tc>
        <w:tc>
          <w:tcPr>
            <w:tcW w:w="3716" w:type="dxa"/>
            <w:shd w:val="clear" w:color="auto" w:fill="595959" w:themeFill="text1" w:themeFillTint="A6"/>
            <w:vAlign w:val="center"/>
          </w:tcPr>
          <w:p w:rsidR="005E3096" w:rsidRPr="00201252" w:rsidRDefault="00725541" w:rsidP="00725541">
            <w:pPr>
              <w:pStyle w:val="CompanyName"/>
            </w:pPr>
            <w:r>
              <w:t>TOP FLOOR DESIGNS</w:t>
            </w:r>
          </w:p>
        </w:tc>
      </w:tr>
    </w:tbl>
    <w:p w:rsidR="005E3096" w:rsidRPr="00E44206" w:rsidRDefault="005E3096" w:rsidP="00E44206">
      <w:pPr>
        <w:pStyle w:val="Title"/>
      </w:pPr>
      <w:r w:rsidRPr="00E44206">
        <w:t>Fax</w:t>
      </w:r>
    </w:p>
    <w:tbl>
      <w:tblPr>
        <w:tblW w:w="0" w:type="auto"/>
        <w:tblInd w:w="7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38"/>
        <w:gridCol w:w="1042"/>
        <w:gridCol w:w="2970"/>
      </w:tblGrid>
      <w:tr w:rsidR="005E3096" w:rsidTr="00911657">
        <w:trPr>
          <w:cantSplit/>
          <w:trHeight w:val="432"/>
        </w:trPr>
        <w:tc>
          <w:tcPr>
            <w:tcW w:w="1080" w:type="dxa"/>
            <w:vAlign w:val="bottom"/>
          </w:tcPr>
          <w:p w:rsidR="005E3096" w:rsidRPr="00E44206" w:rsidRDefault="005E3096" w:rsidP="00B626D9">
            <w:pPr>
              <w:pStyle w:val="Heading1"/>
            </w:pPr>
            <w:r w:rsidRPr="0049630C">
              <w:t>To:</w:t>
            </w:r>
          </w:p>
        </w:tc>
        <w:tc>
          <w:tcPr>
            <w:tcW w:w="3638" w:type="dxa"/>
            <w:vAlign w:val="bottom"/>
          </w:tcPr>
          <w:p w:rsidR="005E3096" w:rsidRDefault="00AB24B1" w:rsidP="00B626D9">
            <w:r>
              <w:rPr>
                <w:rFonts w:ascii="Arial" w:hAnsi="Arial" w:cs="Arial"/>
                <w:b/>
                <w:bCs/>
                <w:color w:val="555555"/>
                <w:sz w:val="20"/>
              </w:rPr>
              <w:t>Izabel</w:t>
            </w:r>
          </w:p>
        </w:tc>
        <w:tc>
          <w:tcPr>
            <w:tcW w:w="1042" w:type="dxa"/>
            <w:vAlign w:val="bottom"/>
          </w:tcPr>
          <w:p w:rsidR="005E3096" w:rsidRPr="0049630C" w:rsidRDefault="005E3096" w:rsidP="00B626D9">
            <w:pPr>
              <w:pStyle w:val="Heading1"/>
            </w:pPr>
            <w:r w:rsidRPr="0049630C">
              <w:t>From:</w:t>
            </w:r>
          </w:p>
        </w:tc>
        <w:tc>
          <w:tcPr>
            <w:tcW w:w="2970" w:type="dxa"/>
            <w:vAlign w:val="bottom"/>
          </w:tcPr>
          <w:p w:rsidR="005E3096" w:rsidRDefault="00AB24B1" w:rsidP="00725541">
            <w:r>
              <w:t xml:space="preserve">Nancy </w:t>
            </w:r>
            <w:r w:rsidR="00BB5CF0">
              <w:t>Alves</w:t>
            </w:r>
          </w:p>
        </w:tc>
      </w:tr>
      <w:tr w:rsidR="005E3096" w:rsidTr="00911657">
        <w:trPr>
          <w:cantSplit/>
          <w:trHeight w:val="432"/>
        </w:trPr>
        <w:tc>
          <w:tcPr>
            <w:tcW w:w="1080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Fax:</w:t>
            </w:r>
          </w:p>
        </w:tc>
        <w:tc>
          <w:tcPr>
            <w:tcW w:w="3638" w:type="dxa"/>
            <w:vAlign w:val="bottom"/>
          </w:tcPr>
          <w:p w:rsidR="005E3096" w:rsidRDefault="00AB24B1" w:rsidP="00B626D9">
            <w:r>
              <w:rPr>
                <w:rFonts w:ascii="Arial" w:hAnsi="Arial" w:cs="Arial"/>
                <w:b/>
                <w:bCs/>
                <w:color w:val="0000FF"/>
                <w:sz w:val="20"/>
                <w:u w:val="single"/>
              </w:rPr>
              <w:t>718 8783668</w:t>
            </w:r>
          </w:p>
        </w:tc>
        <w:tc>
          <w:tcPr>
            <w:tcW w:w="1042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Pages:</w:t>
            </w:r>
          </w:p>
        </w:tc>
        <w:tc>
          <w:tcPr>
            <w:tcW w:w="2970" w:type="dxa"/>
            <w:vAlign w:val="bottom"/>
          </w:tcPr>
          <w:p w:rsidR="005E3096" w:rsidRDefault="00AB24B1" w:rsidP="00725541">
            <w:r>
              <w:t>4</w:t>
            </w:r>
          </w:p>
        </w:tc>
      </w:tr>
      <w:tr w:rsidR="005E3096" w:rsidTr="00911657">
        <w:trPr>
          <w:cantSplit/>
          <w:trHeight w:val="432"/>
        </w:trPr>
        <w:tc>
          <w:tcPr>
            <w:tcW w:w="1080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Phone:</w:t>
            </w:r>
          </w:p>
        </w:tc>
        <w:tc>
          <w:tcPr>
            <w:tcW w:w="3638" w:type="dxa"/>
            <w:vAlign w:val="bottom"/>
          </w:tcPr>
          <w:p w:rsidR="005E3096" w:rsidRDefault="005E3096" w:rsidP="00B626D9"/>
        </w:tc>
        <w:tc>
          <w:tcPr>
            <w:tcW w:w="1042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Date:</w:t>
            </w:r>
          </w:p>
        </w:tc>
        <w:sdt>
          <w:sdtPr>
            <w:alias w:val="Date"/>
            <w:tag w:val="Date"/>
            <w:id w:val="43497728"/>
            <w:placeholder>
              <w:docPart w:val="EDC3A5AB48BB49B6AACE9E95BD6169E0"/>
            </w:placeholder>
            <w:date w:fullDate="2016-12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  <w:vAlign w:val="bottom"/>
              </w:tcPr>
              <w:p w:rsidR="005E3096" w:rsidRDefault="00AB24B1" w:rsidP="00B626D9">
                <w:r>
                  <w:t>December 21, 2016</w:t>
                </w:r>
              </w:p>
            </w:tc>
          </w:sdtContent>
        </w:sdt>
      </w:tr>
      <w:tr w:rsidR="005E3096" w:rsidTr="00911657">
        <w:trPr>
          <w:cantSplit/>
          <w:trHeight w:val="432"/>
        </w:trPr>
        <w:tc>
          <w:tcPr>
            <w:tcW w:w="1080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Re:</w:t>
            </w:r>
          </w:p>
        </w:tc>
        <w:tc>
          <w:tcPr>
            <w:tcW w:w="3638" w:type="dxa"/>
            <w:vAlign w:val="bottom"/>
          </w:tcPr>
          <w:p w:rsidR="005E3096" w:rsidRDefault="00AB24B1" w:rsidP="00725541">
            <w:r>
              <w:t>Release letter/ A21511</w:t>
            </w:r>
          </w:p>
        </w:tc>
        <w:tc>
          <w:tcPr>
            <w:tcW w:w="1042" w:type="dxa"/>
            <w:vAlign w:val="bottom"/>
          </w:tcPr>
          <w:p w:rsidR="005E3096" w:rsidRPr="00451346" w:rsidRDefault="005E3096" w:rsidP="00B626D9">
            <w:pPr>
              <w:pStyle w:val="Heading1"/>
            </w:pPr>
            <w:r w:rsidRPr="00451346">
              <w:t>cc:</w:t>
            </w:r>
          </w:p>
        </w:tc>
        <w:sdt>
          <w:sdtPr>
            <w:alias w:val="Name"/>
            <w:tag w:val="Name"/>
            <w:id w:val="43497757"/>
            <w:placeholder>
              <w:docPart w:val="69142C401A944C96BA2EF1CF7B8B758C"/>
            </w:placeholder>
            <w:temporary/>
            <w:showingPlcHdr/>
          </w:sdtPr>
          <w:sdtEndPr/>
          <w:sdtContent>
            <w:tc>
              <w:tcPr>
                <w:tcW w:w="2970" w:type="dxa"/>
                <w:vAlign w:val="bottom"/>
              </w:tcPr>
              <w:p w:rsidR="005E3096" w:rsidRDefault="00E44206" w:rsidP="00B626D9">
                <w:r>
                  <w:t>[Name]</w:t>
                </w:r>
              </w:p>
            </w:tc>
          </w:sdtContent>
        </w:sdt>
      </w:tr>
    </w:tbl>
    <w:p w:rsidR="00B47C4B" w:rsidRPr="00B47C4B" w:rsidRDefault="00B47C4B" w:rsidP="00B47C4B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663"/>
        <w:gridCol w:w="2244"/>
        <w:gridCol w:w="1833"/>
        <w:gridCol w:w="1754"/>
      </w:tblGrid>
      <w:tr w:rsidR="00B47C4B" w:rsidTr="00911657">
        <w:trPr>
          <w:cantSplit/>
          <w:trHeight w:val="360"/>
        </w:trPr>
        <w:tc>
          <w:tcPr>
            <w:tcW w:w="1350" w:type="dxa"/>
          </w:tcPr>
          <w:p w:rsidR="00B47C4B" w:rsidRDefault="00371BFD" w:rsidP="00B47C4B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Urgent</w:t>
            </w:r>
          </w:p>
        </w:tc>
        <w:tc>
          <w:tcPr>
            <w:tcW w:w="1800" w:type="dxa"/>
          </w:tcPr>
          <w:p w:rsidR="00B47C4B" w:rsidRDefault="00371BFD" w:rsidP="00B47C4B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 w:rsidRPr="00451346">
              <w:t xml:space="preserve"> </w:t>
            </w:r>
            <w:r w:rsidR="00B47C4B">
              <w:t>For Review</w:t>
            </w:r>
          </w:p>
        </w:tc>
        <w:tc>
          <w:tcPr>
            <w:tcW w:w="2430" w:type="dxa"/>
          </w:tcPr>
          <w:p w:rsidR="00B47C4B" w:rsidRDefault="00371BFD" w:rsidP="00B47C4B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Please Comment</w:t>
            </w:r>
          </w:p>
        </w:tc>
        <w:tc>
          <w:tcPr>
            <w:tcW w:w="2000" w:type="dxa"/>
          </w:tcPr>
          <w:p w:rsidR="00B47C4B" w:rsidRDefault="00371BFD" w:rsidP="00B47C4B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Please Reply</w:t>
            </w:r>
          </w:p>
        </w:tc>
        <w:tc>
          <w:tcPr>
            <w:tcW w:w="1895" w:type="dxa"/>
          </w:tcPr>
          <w:p w:rsidR="00B47C4B" w:rsidRDefault="00371BFD" w:rsidP="00B47C4B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Please Recycle</w:t>
            </w:r>
          </w:p>
        </w:tc>
      </w:tr>
    </w:tbl>
    <w:p w:rsidR="005E3096" w:rsidRPr="00B47C4B" w:rsidRDefault="005E3096" w:rsidP="00B47C4B"/>
    <w:p w:rsidR="005E3096" w:rsidRDefault="005E3096" w:rsidP="005E3096">
      <w:pPr>
        <w:pStyle w:val="BodyText"/>
      </w:pPr>
      <w:r>
        <w:t>Comments:</w:t>
      </w:r>
    </w:p>
    <w:p w:rsidR="005E3096" w:rsidRDefault="00BB5CF0" w:rsidP="00B626D9">
      <w:pPr>
        <w:pStyle w:val="BodyText"/>
      </w:pPr>
      <w:r>
        <w:t>Please find attached</w:t>
      </w:r>
      <w:r w:rsidR="00AB24B1">
        <w:t xml:space="preserve"> Financial agreement letter from RTR financial service.</w:t>
      </w:r>
    </w:p>
    <w:p w:rsidR="00AB24B1" w:rsidRDefault="00AB24B1" w:rsidP="00B626D9">
      <w:pPr>
        <w:pStyle w:val="BodyText"/>
      </w:pPr>
    </w:p>
    <w:p w:rsidR="00AB24B1" w:rsidRDefault="00AB24B1" w:rsidP="00B626D9">
      <w:pPr>
        <w:pStyle w:val="BodyText"/>
      </w:pPr>
      <w:r>
        <w:t>Reference Plate XDZZ21</w:t>
      </w:r>
      <w:bookmarkStart w:id="0" w:name="_GoBack"/>
      <w:bookmarkEnd w:id="0"/>
    </w:p>
    <w:p w:rsidR="00BB5CF0" w:rsidRDefault="00BB5CF0" w:rsidP="00B626D9">
      <w:pPr>
        <w:pStyle w:val="BodyText"/>
      </w:pPr>
    </w:p>
    <w:p w:rsidR="00BB5CF0" w:rsidRDefault="00BB5CF0" w:rsidP="00B626D9">
      <w:pPr>
        <w:pStyle w:val="BodyText"/>
      </w:pPr>
      <w:r>
        <w:t>15 pages including cover letter.</w:t>
      </w:r>
    </w:p>
    <w:p w:rsidR="00725541" w:rsidRDefault="00725541" w:rsidP="00B626D9">
      <w:pPr>
        <w:pStyle w:val="BodyText"/>
      </w:pPr>
    </w:p>
    <w:p w:rsidR="00725541" w:rsidRDefault="00725541" w:rsidP="00B626D9">
      <w:pPr>
        <w:pStyle w:val="BodyText"/>
      </w:pPr>
    </w:p>
    <w:p w:rsidR="00725541" w:rsidRDefault="00725541" w:rsidP="00B626D9">
      <w:pPr>
        <w:pStyle w:val="BodyText"/>
      </w:pPr>
      <w:r>
        <w:t>T</w:t>
      </w:r>
      <w:r w:rsidR="007B7A83">
        <w:t>hank you,</w:t>
      </w:r>
    </w:p>
    <w:p w:rsidR="007B7A83" w:rsidRDefault="00BB5CF0" w:rsidP="00B626D9">
      <w:pPr>
        <w:pStyle w:val="BodyText"/>
      </w:pPr>
      <w:r>
        <w:t>Renato</w:t>
      </w:r>
      <w:r w:rsidR="007B7A83">
        <w:t xml:space="preserve"> Alves</w:t>
      </w:r>
    </w:p>
    <w:sectPr w:rsidR="007B7A83" w:rsidSect="00200E05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451" w:rsidRDefault="00B04451">
      <w:r>
        <w:separator/>
      </w:r>
    </w:p>
  </w:endnote>
  <w:endnote w:type="continuationSeparator" w:id="0">
    <w:p w:rsidR="00B04451" w:rsidRDefault="00B0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06" w:rsidRDefault="0066694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44206">
      <w:t>0</w:t>
    </w:r>
    <w:r>
      <w:fldChar w:fldCharType="end"/>
    </w:r>
  </w:p>
  <w:p w:rsidR="00E44206" w:rsidRDefault="00E442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06" w:rsidRDefault="00E44206">
    <w:r>
      <w:sym w:font="Wingdings" w:char="F06C"/>
    </w:r>
    <w:r>
      <w:t xml:space="preserve">  Page </w:t>
    </w:r>
    <w:r w:rsidR="00666940">
      <w:fldChar w:fldCharType="begin"/>
    </w:r>
    <w:r w:rsidR="00666940">
      <w:instrText xml:space="preserve"> PAGE \* Arabic \* MERGEFORMAT </w:instrText>
    </w:r>
    <w:r w:rsidR="00666940">
      <w:fldChar w:fldCharType="separate"/>
    </w:r>
    <w:r w:rsidR="00B626D9">
      <w:rPr>
        <w:noProof/>
      </w:rPr>
      <w:t>2</w:t>
    </w:r>
    <w:r w:rsidR="006669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451" w:rsidRDefault="00B04451">
      <w:r>
        <w:separator/>
      </w:r>
    </w:p>
  </w:footnote>
  <w:footnote w:type="continuationSeparator" w:id="0">
    <w:p w:rsidR="00B04451" w:rsidRDefault="00B0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D432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F234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49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A6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A473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A61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01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D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0AE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E4A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41"/>
    <w:rsid w:val="00200E05"/>
    <w:rsid w:val="00201252"/>
    <w:rsid w:val="00371BFD"/>
    <w:rsid w:val="00511CD0"/>
    <w:rsid w:val="005E3096"/>
    <w:rsid w:val="00666940"/>
    <w:rsid w:val="00725541"/>
    <w:rsid w:val="007B7A83"/>
    <w:rsid w:val="00911657"/>
    <w:rsid w:val="009B70F3"/>
    <w:rsid w:val="00AB24B1"/>
    <w:rsid w:val="00B04451"/>
    <w:rsid w:val="00B47C4B"/>
    <w:rsid w:val="00B626D9"/>
    <w:rsid w:val="00B9578D"/>
    <w:rsid w:val="00BB5CF0"/>
    <w:rsid w:val="00E34D77"/>
    <w:rsid w:val="00E44206"/>
    <w:rsid w:val="00E504CB"/>
    <w:rsid w:val="00E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A7060"/>
  <w15:docId w15:val="{F22AB6F8-2622-4FB5-8A33-917C7341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47C4B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link w:val="Heading1Char"/>
    <w:qFormat/>
    <w:rsid w:val="00B626D9"/>
    <w:pPr>
      <w:outlineLvl w:val="0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B626D9"/>
    <w:pPr>
      <w:spacing w:after="220" w:line="180" w:lineRule="atLeast"/>
      <w:ind w:left="720"/>
      <w:jc w:val="both"/>
    </w:pPr>
  </w:style>
  <w:style w:type="paragraph" w:customStyle="1" w:styleId="CompanyName">
    <w:name w:val="Company Name"/>
    <w:basedOn w:val="Normal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B62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26D9"/>
    <w:rPr>
      <w:rFonts w:ascii="Tahoma" w:hAnsi="Tahoma" w:cs="Tahoma"/>
      <w:spacing w:val="-5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4206"/>
    <w:rPr>
      <w:color w:val="808080"/>
    </w:rPr>
  </w:style>
  <w:style w:type="paragraph" w:customStyle="1" w:styleId="CompanyInfo">
    <w:name w:val="Company Info"/>
    <w:basedOn w:val="Normal"/>
    <w:unhideWhenUsed/>
    <w:qFormat/>
    <w:rsid w:val="005E3096"/>
    <w:pPr>
      <w:keepLines/>
      <w:spacing w:line="200" w:lineRule="atLeast"/>
    </w:pPr>
    <w:rPr>
      <w:spacing w:val="-2"/>
      <w:sz w:val="16"/>
    </w:rPr>
  </w:style>
  <w:style w:type="character" w:customStyle="1" w:styleId="Heading1Char">
    <w:name w:val="Heading 1 Char"/>
    <w:basedOn w:val="DefaultParagraphFont"/>
    <w:link w:val="Heading1"/>
    <w:rsid w:val="00B626D9"/>
    <w:rPr>
      <w:rFonts w:asciiTheme="majorHAnsi" w:hAnsiTheme="majorHAnsi"/>
      <w:b/>
      <w:spacing w:val="-5"/>
      <w:sz w:val="22"/>
    </w:rPr>
  </w:style>
  <w:style w:type="paragraph" w:styleId="Title">
    <w:name w:val="Title"/>
    <w:basedOn w:val="Normal"/>
    <w:next w:val="Normal"/>
    <w:link w:val="TitleChar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BodyTextChar">
    <w:name w:val="Body Text Char"/>
    <w:basedOn w:val="DefaultParagraphFont"/>
    <w:link w:val="BodyText"/>
    <w:rsid w:val="00B626D9"/>
    <w:rPr>
      <w:rFonts w:asciiTheme="minorHAnsi" w:hAnsiTheme="minorHAnsi"/>
      <w:spacing w:val="-5"/>
      <w:sz w:val="22"/>
    </w:rPr>
  </w:style>
  <w:style w:type="character" w:customStyle="1" w:styleId="TitleChar">
    <w:name w:val="Title Char"/>
    <w:basedOn w:val="DefaultParagraphFont"/>
    <w:link w:val="Title"/>
    <w:rsid w:val="00E44206"/>
    <w:rPr>
      <w:rFonts w:asciiTheme="majorHAnsi" w:hAnsiTheme="majorHAnsi"/>
      <w:b/>
      <w:spacing w:val="-5"/>
      <w:sz w:val="108"/>
    </w:rPr>
  </w:style>
  <w:style w:type="table" w:styleId="TableGrid">
    <w:name w:val="Table Grid"/>
    <w:basedOn w:val="Table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fl\AppData\Roaming\Microsoft\Templates\Fax%20cover%20shee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C3A5AB48BB49B6AACE9E95BD61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379DF-95DB-4AD6-A6DD-0973B2B45FB5}"/>
      </w:docPartPr>
      <w:docPartBody>
        <w:p w:rsidR="00EC2469" w:rsidRDefault="00580A75">
          <w:pPr>
            <w:pStyle w:val="EDC3A5AB48BB49B6AACE9E95BD6169E0"/>
          </w:pPr>
          <w:r>
            <w:t>[Click to select date]</w:t>
          </w:r>
        </w:p>
      </w:docPartBody>
    </w:docPart>
    <w:docPart>
      <w:docPartPr>
        <w:name w:val="69142C401A944C96BA2EF1CF7B8B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E4993-D3D0-4340-8EA7-F49A142EFB04}"/>
      </w:docPartPr>
      <w:docPartBody>
        <w:p w:rsidR="00EC2469" w:rsidRDefault="00580A75">
          <w:pPr>
            <w:pStyle w:val="69142C401A944C96BA2EF1CF7B8B758C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75"/>
    <w:rsid w:val="001A574C"/>
    <w:rsid w:val="00580A75"/>
    <w:rsid w:val="00AE53F2"/>
    <w:rsid w:val="00EC2469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A3AF7D5E2F4881976C9969FAC7D639">
    <w:name w:val="63A3AF7D5E2F4881976C9969FAC7D639"/>
  </w:style>
  <w:style w:type="paragraph" w:customStyle="1" w:styleId="F56A9369531F4D82BC62BDFC525F728B">
    <w:name w:val="F56A9369531F4D82BC62BDFC525F728B"/>
  </w:style>
  <w:style w:type="paragraph" w:customStyle="1" w:styleId="6169CAA729B74D9389AC543BB8EC99DD">
    <w:name w:val="6169CAA729B74D9389AC543BB8EC99DD"/>
  </w:style>
  <w:style w:type="paragraph" w:customStyle="1" w:styleId="14A6E42C718442F9BCCF76009D7F7CE4">
    <w:name w:val="14A6E42C718442F9BCCF76009D7F7CE4"/>
  </w:style>
  <w:style w:type="paragraph" w:customStyle="1" w:styleId="E46211D2D6A84290AA8C28D4A2B9BB48">
    <w:name w:val="E46211D2D6A84290AA8C28D4A2B9BB48"/>
  </w:style>
  <w:style w:type="paragraph" w:customStyle="1" w:styleId="9834B8A6A81349D78E5B497ABC10B633">
    <w:name w:val="9834B8A6A81349D78E5B497ABC10B633"/>
  </w:style>
  <w:style w:type="paragraph" w:customStyle="1" w:styleId="C5F0B90D421545DAB36C2E3228FACBFF">
    <w:name w:val="C5F0B90D421545DAB36C2E3228FACBFF"/>
  </w:style>
  <w:style w:type="paragraph" w:customStyle="1" w:styleId="BD36AA93884948588E22CE0D17E3B0C6">
    <w:name w:val="BD36AA93884948588E22CE0D17E3B0C6"/>
  </w:style>
  <w:style w:type="paragraph" w:customStyle="1" w:styleId="21283F557CF24A90BF16AC3866ADD40F">
    <w:name w:val="21283F557CF24A90BF16AC3866ADD40F"/>
  </w:style>
  <w:style w:type="paragraph" w:customStyle="1" w:styleId="D7450DBCDF984FA7AF9658EE87862941">
    <w:name w:val="D7450DBCDF984FA7AF9658EE87862941"/>
  </w:style>
  <w:style w:type="paragraph" w:customStyle="1" w:styleId="6FD50364E5F64C5D887886E62323A70D">
    <w:name w:val="6FD50364E5F64C5D887886E62323A70D"/>
  </w:style>
  <w:style w:type="paragraph" w:customStyle="1" w:styleId="EDC3A5AB48BB49B6AACE9E95BD6169E0">
    <w:name w:val="EDC3A5AB48BB49B6AACE9E95BD6169E0"/>
  </w:style>
  <w:style w:type="paragraph" w:customStyle="1" w:styleId="0BF78703A8B74E428BCA0626902CC97C">
    <w:name w:val="0BF78703A8B74E428BCA0626902CC97C"/>
  </w:style>
  <w:style w:type="paragraph" w:customStyle="1" w:styleId="69142C401A944C96BA2EF1CF7B8B758C">
    <w:name w:val="69142C401A944C96BA2EF1CF7B8B758C"/>
  </w:style>
  <w:style w:type="paragraph" w:customStyle="1" w:styleId="179C681C51194392A4D705E1668C4226">
    <w:name w:val="179C681C51194392A4D705E1668C4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fessional Fax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933E42F-047B-4C04-BEA5-6E7ED741B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</Template>
  <TotalTime>41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sheet (Professional design)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sheet (Professional design)</dc:title>
  <dc:creator>Renato Alves</dc:creator>
  <cp:keywords/>
  <cp:lastModifiedBy>Renato Alves</cp:lastModifiedBy>
  <cp:revision>6</cp:revision>
  <cp:lastPrinted>2016-12-21T20:19:00Z</cp:lastPrinted>
  <dcterms:created xsi:type="dcterms:W3CDTF">2016-01-20T18:50:00Z</dcterms:created>
  <dcterms:modified xsi:type="dcterms:W3CDTF">2016-12-21T20:19:00Z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TC010129531033</vt:lpwstr>
  </property>
</Properties>
</file>