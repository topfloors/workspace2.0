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1114448032"/>
        <w:placeholder>
          <w:docPart w:val="FA088298A14F4880ADCCCB1EB27F71BD"/>
        </w:placeholder>
        <w:temporary/>
        <w:showingPlcHdr/>
        <w15:appearance w15:val="hidden"/>
      </w:sdtPr>
      <w:sdtEndPr/>
      <w:sdtContent>
        <w:p w:rsidR="005B3964" w:rsidRDefault="009D2A75">
          <w:pPr>
            <w:pStyle w:val="Title"/>
          </w:pPr>
          <w:r>
            <w:t>Time Sheet</w:t>
          </w:r>
        </w:p>
      </w:sdtContent>
    </w:sdt>
    <w:p w:rsidR="005B3964" w:rsidRDefault="009D2A75">
      <w:pPr>
        <w:pStyle w:val="Subtitle"/>
      </w:pPr>
      <w:r>
        <w:t xml:space="preserve">Week Of: </w:t>
      </w:r>
      <w:sdt>
        <w:sdtPr>
          <w:id w:val="232584044"/>
          <w:placeholder>
            <w:docPart w:val="FCF81A97666C464B9B88065A05475B88"/>
          </w:placeholder>
          <w:temporary/>
          <w:showingPlcHdr/>
          <w15:appearance w15:val="hidden"/>
        </w:sdtPr>
        <w:sdtEndPr/>
        <w:sdtContent>
          <w:r>
            <w:t>Start Date</w:t>
          </w:r>
        </w:sdtContent>
      </w:sdt>
      <w:r>
        <w:t xml:space="preserve"> — </w:t>
      </w:r>
      <w:sdt>
        <w:sdtPr>
          <w:id w:val="236059110"/>
          <w:placeholder>
            <w:docPart w:val="D57E6D57757F4A398D64C2F1D41795FA"/>
          </w:placeholder>
          <w:temporary/>
          <w:showingPlcHdr/>
          <w15:appearance w15:val="hidden"/>
        </w:sdtPr>
        <w:sdtEndPr/>
        <w:sdtContent>
          <w:r>
            <w:t>End Date</w:t>
          </w:r>
        </w:sdtContent>
      </w:sdt>
    </w:p>
    <w:sdt>
      <w:sdtPr>
        <w:alias w:val="Company"/>
        <w:tag w:val="Company"/>
        <w:id w:val="87227784"/>
        <w:placeholder>
          <w:docPart w:val="9AEFBF61B6B7419C9EA703768AF38991"/>
        </w:placeholder>
        <w:temporary/>
        <w:showingPlcHdr/>
        <w:dataBinding w:prefixMappings="xmlns:ns0='http://schemas.openxmlformats.org/officeDocument/2006/extended-properties'" w:xpath="/ns0:Properties[1]/ns0:Company[1]" w:storeItemID="{6668398D-A668-4E3E-A5EB-62B293D839F1}"/>
        <w15:appearance w15:val="hidden"/>
        <w:text/>
      </w:sdtPr>
      <w:sdtEndPr/>
      <w:sdtContent>
        <w:p w:rsidR="005B3964" w:rsidRDefault="009D2A75">
          <w:pPr>
            <w:pStyle w:val="Heading1"/>
          </w:pPr>
          <w:r>
            <w:t>company name</w:t>
          </w:r>
        </w:p>
      </w:sdtContent>
    </w:sdt>
    <w:sdt>
      <w:sdtPr>
        <w:id w:val="373916923"/>
        <w:placeholder>
          <w:docPart w:val="F251ABAC8EC54815B68C9E668D980C57"/>
        </w:placeholder>
        <w:temporary/>
        <w:showingPlcHdr/>
        <w15:appearance w15:val="hidden"/>
      </w:sdtPr>
      <w:sdtEndPr/>
      <w:sdtContent>
        <w:p w:rsidR="005B3964" w:rsidRDefault="009D2A75">
          <w:pPr>
            <w:pStyle w:val="Heading2"/>
          </w:pPr>
          <w:r>
            <w:t>Company Slogan</w:t>
          </w:r>
        </w:p>
      </w:sdtContent>
    </w:sdt>
    <w:sdt>
      <w:sdtPr>
        <w:alias w:val="Address"/>
        <w:tag w:val="Address"/>
        <w:id w:val="87227809"/>
        <w:placeholder>
          <w:docPart w:val="C2725947412B4ED88B85E4B36E4B9AE1"/>
        </w:placeholder>
        <w:temporary/>
        <w:showingPlcHdr/>
        <w:dataBinding w:prefixMappings="xmlns:ns0='http://schemas.microsoft.com/office/2006/coverPageProps'" w:xpath="/ns0:CoverPageProperties[1]/ns0:CompanyAddress[1]" w:storeItemID="{55AF091B-3C7A-41E3-B477-F2FDAA23CFDA}"/>
        <w15:appearance w15:val="hidden"/>
        <w:text w:multiLine="1"/>
      </w:sdtPr>
      <w:sdtEndPr/>
      <w:sdtContent>
        <w:p w:rsidR="005B3964" w:rsidRDefault="009D2A75">
          <w:pPr>
            <w:pStyle w:val="ContactInfo"/>
          </w:pPr>
          <w:r>
            <w:t>Street Address</w:t>
          </w:r>
          <w:r>
            <w:br/>
            <w:t>City, ST ZIP Code</w:t>
          </w:r>
          <w:r>
            <w:br/>
            <w:t>Phone Number</w:t>
          </w:r>
          <w:r>
            <w:br/>
            <w:t>Fax Number</w:t>
          </w:r>
        </w:p>
      </w:sdtContent>
    </w:sdt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  <w:tblDescription w:val="Layout table"/>
      </w:tblPr>
      <w:tblGrid>
        <w:gridCol w:w="4671"/>
        <w:gridCol w:w="4679"/>
      </w:tblGrid>
      <w:tr w:rsidR="005B3964" w:rsidTr="009D2A75">
        <w:trPr>
          <w:trHeight w:val="288"/>
        </w:trPr>
        <w:tc>
          <w:tcPr>
            <w:tcW w:w="46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115" w:type="dxa"/>
            </w:tcMar>
          </w:tcPr>
          <w:p w:rsidR="005B3964" w:rsidRDefault="00226AC5">
            <w:pPr>
              <w:pStyle w:val="Heading3"/>
              <w:spacing w:after="60"/>
              <w:outlineLvl w:val="2"/>
            </w:pPr>
            <w:sdt>
              <w:sdtPr>
                <w:id w:val="-1408610546"/>
                <w:placeholder>
                  <w:docPart w:val="147C86562F3346FC94650DE8E22701E8"/>
                </w:placeholder>
                <w:temporary/>
                <w:showingPlcHdr/>
                <w15:appearance w15:val="hidden"/>
              </w:sdtPr>
              <w:sdtEndPr/>
              <w:sdtContent>
                <w:r w:rsidR="009D2A75">
                  <w:t xml:space="preserve">Employee name: </w:t>
                </w:r>
              </w:sdtContent>
            </w:sdt>
            <w:sdt>
              <w:sdtPr>
                <w:alias w:val="Author"/>
                <w:tag w:val="Author"/>
                <w:id w:val="267195581"/>
                <w:placeholder>
                  <w:docPart w:val="5ADD58FDD1AD44E39E3D7C4C1A104C56"/>
                </w:placeholder>
                <w:temporary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613B5A">
                  <w:t>Renato Alves</w:t>
                </w:r>
              </w:sdtContent>
            </w:sdt>
          </w:p>
        </w:tc>
        <w:tc>
          <w:tcPr>
            <w:tcW w:w="46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115" w:type="dxa"/>
            </w:tcMar>
          </w:tcPr>
          <w:p w:rsidR="005B3964" w:rsidRDefault="00226AC5">
            <w:pPr>
              <w:pStyle w:val="Heading3"/>
              <w:spacing w:after="60"/>
              <w:outlineLvl w:val="2"/>
            </w:pPr>
            <w:sdt>
              <w:sdtPr>
                <w:id w:val="-1524085382"/>
                <w:placeholder>
                  <w:docPart w:val="F79596D60FC641F2A582C40C861347DF"/>
                </w:placeholder>
                <w:temporary/>
                <w:showingPlcHdr/>
                <w15:appearance w15:val="hidden"/>
              </w:sdtPr>
              <w:sdtEndPr/>
              <w:sdtContent>
                <w:r w:rsidR="009D2A75">
                  <w:t xml:space="preserve">Title: </w:t>
                </w:r>
              </w:sdtContent>
            </w:sdt>
            <w:sdt>
              <w:sdtPr>
                <w:id w:val="267195585"/>
                <w:placeholder>
                  <w:docPart w:val="A5403A009FF94B5B842B4E35CFC1B9E2"/>
                </w:placeholder>
                <w:temporary/>
                <w:showingPlcHdr/>
                <w15:appearance w15:val="hidden"/>
              </w:sdtPr>
              <w:sdtEndPr/>
              <w:sdtContent>
                <w:r w:rsidR="009D2A75">
                  <w:t>Your Title</w:t>
                </w:r>
              </w:sdtContent>
            </w:sdt>
          </w:p>
        </w:tc>
      </w:tr>
      <w:tr w:rsidR="005B3964" w:rsidTr="009D2A75">
        <w:trPr>
          <w:trHeight w:val="288"/>
        </w:trPr>
        <w:tc>
          <w:tcPr>
            <w:tcW w:w="46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115" w:type="dxa"/>
            </w:tcMar>
          </w:tcPr>
          <w:p w:rsidR="005B3964" w:rsidRDefault="00226AC5">
            <w:pPr>
              <w:pStyle w:val="Heading3"/>
              <w:spacing w:after="60"/>
              <w:outlineLvl w:val="2"/>
            </w:pPr>
            <w:sdt>
              <w:sdtPr>
                <w:id w:val="1593204173"/>
                <w:placeholder>
                  <w:docPart w:val="8B2AE523B1BD439BA74D6A9ACA8237AF"/>
                </w:placeholder>
                <w:temporary/>
                <w:showingPlcHdr/>
                <w15:appearance w15:val="hidden"/>
              </w:sdtPr>
              <w:sdtEndPr/>
              <w:sdtContent>
                <w:r w:rsidR="009D2A75">
                  <w:t xml:space="preserve">Employee number: </w:t>
                </w:r>
              </w:sdtContent>
            </w:sdt>
            <w:sdt>
              <w:sdtPr>
                <w:id w:val="267195588"/>
                <w:placeholder>
                  <w:docPart w:val="40185D9A047A45D8A64FFB7E7773B6C9"/>
                </w:placeholder>
                <w:temporary/>
                <w:showingPlcHdr/>
                <w15:appearance w15:val="hidden"/>
              </w:sdtPr>
              <w:sdtEndPr/>
              <w:sdtContent>
                <w:r w:rsidR="009D2A75">
                  <w:t>Your Employee Number</w:t>
                </w:r>
              </w:sdtContent>
            </w:sdt>
          </w:p>
        </w:tc>
        <w:tc>
          <w:tcPr>
            <w:tcW w:w="46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115" w:type="dxa"/>
            </w:tcMar>
          </w:tcPr>
          <w:p w:rsidR="005B3964" w:rsidRDefault="00226AC5">
            <w:pPr>
              <w:pStyle w:val="Heading3"/>
              <w:spacing w:after="60"/>
              <w:outlineLvl w:val="2"/>
            </w:pPr>
            <w:sdt>
              <w:sdtPr>
                <w:id w:val="1808284065"/>
                <w:placeholder>
                  <w:docPart w:val="CA647A79573A4C8195AE15BE9BD8AB65"/>
                </w:placeholder>
                <w:temporary/>
                <w:showingPlcHdr/>
                <w15:appearance w15:val="hidden"/>
              </w:sdtPr>
              <w:sdtEndPr/>
              <w:sdtContent>
                <w:r w:rsidR="009D2A75">
                  <w:t xml:space="preserve">Status: </w:t>
                </w:r>
              </w:sdtContent>
            </w:sdt>
            <w:sdt>
              <w:sdtPr>
                <w:id w:val="267195597"/>
                <w:placeholder>
                  <w:docPart w:val="A6DFB835A535496A873FD199D50302AC"/>
                </w:placeholder>
                <w:temporary/>
                <w:showingPlcHdr/>
                <w15:appearance w15:val="hidden"/>
              </w:sdtPr>
              <w:sdtEndPr/>
              <w:sdtContent>
                <w:r w:rsidR="009D2A75">
                  <w:t>Your status</w:t>
                </w:r>
              </w:sdtContent>
            </w:sdt>
          </w:p>
        </w:tc>
      </w:tr>
      <w:tr w:rsidR="005B3964" w:rsidTr="009D2A75">
        <w:trPr>
          <w:trHeight w:val="288"/>
        </w:trPr>
        <w:tc>
          <w:tcPr>
            <w:tcW w:w="46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115" w:type="dxa"/>
            </w:tcMar>
          </w:tcPr>
          <w:p w:rsidR="005B3964" w:rsidRDefault="00226AC5">
            <w:pPr>
              <w:pStyle w:val="Heading3"/>
              <w:spacing w:after="60"/>
              <w:outlineLvl w:val="2"/>
            </w:pPr>
            <w:sdt>
              <w:sdtPr>
                <w:id w:val="2141369262"/>
                <w:placeholder>
                  <w:docPart w:val="D67E78AF83194C419013F07CAD0E73D7"/>
                </w:placeholder>
                <w:temporary/>
                <w:showingPlcHdr/>
                <w15:appearance w15:val="hidden"/>
              </w:sdtPr>
              <w:sdtEndPr/>
              <w:sdtContent>
                <w:r w:rsidR="009D2A75">
                  <w:t xml:space="preserve">Department: </w:t>
                </w:r>
              </w:sdtContent>
            </w:sdt>
            <w:sdt>
              <w:sdtPr>
                <w:id w:val="267195601"/>
                <w:placeholder>
                  <w:docPart w:val="28BCEE3F4606404AAE91E913B7A8696D"/>
                </w:placeholder>
                <w:temporary/>
                <w:showingPlcHdr/>
                <w15:appearance w15:val="hidden"/>
              </w:sdtPr>
              <w:sdtEndPr/>
              <w:sdtContent>
                <w:r w:rsidR="009D2A75">
                  <w:t>Department name</w:t>
                </w:r>
              </w:sdtContent>
            </w:sdt>
          </w:p>
        </w:tc>
        <w:tc>
          <w:tcPr>
            <w:tcW w:w="46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115" w:type="dxa"/>
            </w:tcMar>
          </w:tcPr>
          <w:p w:rsidR="005B3964" w:rsidRDefault="00226AC5">
            <w:pPr>
              <w:pStyle w:val="Heading3"/>
              <w:spacing w:after="60"/>
              <w:outlineLvl w:val="2"/>
            </w:pPr>
            <w:sdt>
              <w:sdtPr>
                <w:id w:val="-803162004"/>
                <w:placeholder>
                  <w:docPart w:val="183A453C946B418491062506553F1E37"/>
                </w:placeholder>
                <w:temporary/>
                <w:showingPlcHdr/>
                <w15:appearance w15:val="hidden"/>
              </w:sdtPr>
              <w:sdtEndPr/>
              <w:sdtContent>
                <w:r w:rsidR="009D2A75">
                  <w:t xml:space="preserve">Supervisor: </w:t>
                </w:r>
              </w:sdtContent>
            </w:sdt>
            <w:sdt>
              <w:sdtPr>
                <w:id w:val="267195603"/>
                <w:placeholder>
                  <w:docPart w:val="1ED6887B25FB4F4C995ABDC978149C9F"/>
                </w:placeholder>
                <w:temporary/>
                <w:showingPlcHdr/>
                <w15:appearance w15:val="hidden"/>
              </w:sdtPr>
              <w:sdtEndPr/>
              <w:sdtContent>
                <w:r w:rsidR="009D2A75">
                  <w:t>Supervisor name</w:t>
                </w:r>
              </w:sdtContent>
            </w:sdt>
          </w:p>
        </w:tc>
      </w:tr>
    </w:tbl>
    <w:tbl>
      <w:tblPr>
        <w:tblStyle w:val="Timesheet"/>
        <w:tblW w:w="5000" w:type="pct"/>
        <w:tblLook w:val="05A0" w:firstRow="1" w:lastRow="0" w:firstColumn="1" w:lastColumn="1" w:noHBand="0" w:noVBand="1"/>
        <w:tblDescription w:val="Layout table"/>
      </w:tblPr>
      <w:tblGrid>
        <w:gridCol w:w="2054"/>
        <w:gridCol w:w="1460"/>
        <w:gridCol w:w="1459"/>
        <w:gridCol w:w="1459"/>
        <w:gridCol w:w="1459"/>
        <w:gridCol w:w="1459"/>
      </w:tblGrid>
      <w:tr w:rsidR="005B3964" w:rsidTr="005B3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vAlign w:val="bottom"/>
          </w:tcPr>
          <w:sdt>
            <w:sdtPr>
              <w:id w:val="-1288585050"/>
              <w:placeholder>
                <w:docPart w:val="DF15E25C1A134AEF90C69974C0B522E5"/>
              </w:placeholder>
              <w:temporary/>
              <w:showingPlcHdr/>
              <w15:appearance w15:val="hidden"/>
            </w:sdtPr>
            <w:sdtEndPr/>
            <w:sdtContent>
              <w:p w:rsidR="005B3964" w:rsidRDefault="009D2A75">
                <w:pPr>
                  <w:spacing w:before="60" w:after="60"/>
                </w:pPr>
                <w:r>
                  <w:t>Date</w:t>
                </w:r>
              </w:p>
            </w:sdtContent>
          </w:sdt>
        </w:tc>
        <w:sdt>
          <w:sdtPr>
            <w:id w:val="1918975483"/>
            <w:placeholder>
              <w:docPart w:val="94F1EC750F6A49C898337C111923C08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59" w:type="dxa"/>
                <w:vAlign w:val="bottom"/>
              </w:tcPr>
              <w:p w:rsidR="005B3964" w:rsidRDefault="009D2A75">
                <w:pPr>
                  <w:spacing w:before="60" w:after="6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Start Time</w:t>
                </w:r>
              </w:p>
            </w:tc>
          </w:sdtContent>
        </w:sdt>
        <w:sdt>
          <w:sdtPr>
            <w:id w:val="1852682910"/>
            <w:placeholder>
              <w:docPart w:val="EA4F1027B967425F9C8027F0280878C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59" w:type="dxa"/>
                <w:vAlign w:val="bottom"/>
              </w:tcPr>
              <w:p w:rsidR="005B3964" w:rsidRDefault="009D2A75">
                <w:pPr>
                  <w:spacing w:before="60" w:after="6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End Time</w:t>
                </w:r>
              </w:p>
            </w:tc>
          </w:sdtContent>
        </w:sdt>
        <w:sdt>
          <w:sdtPr>
            <w:id w:val="1550337763"/>
            <w:placeholder>
              <w:docPart w:val="714A01DB48AC4DE4B7C2E5BC62203F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59" w:type="dxa"/>
                <w:vAlign w:val="bottom"/>
              </w:tcPr>
              <w:p w:rsidR="005B3964" w:rsidRDefault="009D2A75">
                <w:pPr>
                  <w:spacing w:before="60" w:after="6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Regular Hours</w:t>
                </w:r>
              </w:p>
            </w:tc>
          </w:sdtContent>
        </w:sdt>
        <w:sdt>
          <w:sdtPr>
            <w:id w:val="-780957536"/>
            <w:placeholder>
              <w:docPart w:val="8E7CE7D1E5E1433B93D74D56AE63DF9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59" w:type="dxa"/>
                <w:vAlign w:val="bottom"/>
              </w:tcPr>
              <w:p w:rsidR="005B3964" w:rsidRDefault="009D2A75">
                <w:pPr>
                  <w:spacing w:before="60" w:after="6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Overtime Hours</w:t>
                </w:r>
              </w:p>
            </w:tc>
          </w:sdtContent>
        </w:sdt>
        <w:sdt>
          <w:sdtPr>
            <w:id w:val="-1367441848"/>
            <w:placeholder>
              <w:docPart w:val="5CA790EC668D4860AAE3F0354C524E54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<w:tcW w:w="1459" w:type="dxa"/>
                <w:vAlign w:val="bottom"/>
              </w:tcPr>
              <w:p w:rsidR="005B3964" w:rsidRDefault="009D2A75">
                <w:pPr>
                  <w:spacing w:before="60" w:after="60"/>
                </w:pPr>
                <w:r>
                  <w:t>Total Hours</w:t>
                </w:r>
              </w:p>
            </w:tc>
          </w:sdtContent>
        </w:sdt>
      </w:tr>
      <w:tr w:rsidR="005B3964" w:rsidTr="005B3964">
        <w:trPr>
          <w:trHeight w:val="288"/>
        </w:trPr>
        <w:sdt>
          <w:sdtPr>
            <w:id w:val="986205649"/>
            <w:placeholder>
              <w:docPart w:val="C1A5C6D2F18549AE9DD4712BB336D54E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52" w:type="dxa"/>
              </w:tcPr>
              <w:p w:rsidR="005B3964" w:rsidRDefault="009D2A75">
                <w:pPr>
                  <w:spacing w:before="60" w:after="60"/>
                </w:pPr>
                <w:r>
                  <w:t>Date</w:t>
                </w:r>
              </w:p>
            </w:tc>
          </w:sdtContent>
        </w:sdt>
        <w:tc>
          <w:tcPr>
            <w:tcW w:w="1459" w:type="dxa"/>
          </w:tcPr>
          <w:p w:rsidR="005B3964" w:rsidRDefault="005B3964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9" w:type="dxa"/>
          </w:tcPr>
          <w:p w:rsidR="005B3964" w:rsidRDefault="005B3964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9" w:type="dxa"/>
          </w:tcPr>
          <w:p w:rsidR="005B3964" w:rsidRDefault="005B3964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9" w:type="dxa"/>
          </w:tcPr>
          <w:p w:rsidR="005B3964" w:rsidRDefault="005B3964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59" w:type="dxa"/>
          </w:tcPr>
          <w:p w:rsidR="005B3964" w:rsidRDefault="005B3964">
            <w:pPr>
              <w:spacing w:before="60" w:after="60"/>
              <w:jc w:val="left"/>
            </w:pPr>
          </w:p>
        </w:tc>
      </w:tr>
      <w:tr w:rsidR="005B3964" w:rsidTr="005B3964">
        <w:trPr>
          <w:trHeight w:val="288"/>
        </w:trPr>
        <w:sdt>
          <w:sdtPr>
            <w:id w:val="-1512363224"/>
            <w:placeholder>
              <w:docPart w:val="C7E0EEE04D61426FB2CFE351D7D48E66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52" w:type="dxa"/>
              </w:tcPr>
              <w:p w:rsidR="005B3964" w:rsidRDefault="009D2A75">
                <w:pPr>
                  <w:spacing w:before="60" w:after="60"/>
                </w:pPr>
                <w:r>
                  <w:t>Date</w:t>
                </w:r>
              </w:p>
            </w:tc>
          </w:sdtContent>
        </w:sdt>
        <w:tc>
          <w:tcPr>
            <w:tcW w:w="1459" w:type="dxa"/>
          </w:tcPr>
          <w:p w:rsidR="005B3964" w:rsidRDefault="005B3964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9" w:type="dxa"/>
          </w:tcPr>
          <w:p w:rsidR="005B3964" w:rsidRDefault="005B3964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9" w:type="dxa"/>
          </w:tcPr>
          <w:p w:rsidR="005B3964" w:rsidRDefault="005B3964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9" w:type="dxa"/>
          </w:tcPr>
          <w:p w:rsidR="005B3964" w:rsidRDefault="005B3964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59" w:type="dxa"/>
          </w:tcPr>
          <w:p w:rsidR="005B3964" w:rsidRDefault="005B3964">
            <w:pPr>
              <w:spacing w:before="60" w:after="60"/>
              <w:jc w:val="left"/>
            </w:pPr>
          </w:p>
        </w:tc>
      </w:tr>
      <w:tr w:rsidR="005B3964" w:rsidTr="005B3964">
        <w:trPr>
          <w:trHeight w:val="288"/>
        </w:trPr>
        <w:sdt>
          <w:sdtPr>
            <w:id w:val="-570584579"/>
            <w:placeholder>
              <w:docPart w:val="E6D97576BD3E438096FE81AFE2940692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52" w:type="dxa"/>
              </w:tcPr>
              <w:p w:rsidR="005B3964" w:rsidRDefault="009D2A75">
                <w:pPr>
                  <w:spacing w:before="60" w:after="60"/>
                </w:pPr>
                <w:r>
                  <w:t>Date</w:t>
                </w:r>
              </w:p>
            </w:tc>
          </w:sdtContent>
        </w:sdt>
        <w:tc>
          <w:tcPr>
            <w:tcW w:w="1459" w:type="dxa"/>
          </w:tcPr>
          <w:p w:rsidR="005B3964" w:rsidRDefault="005B3964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9" w:type="dxa"/>
          </w:tcPr>
          <w:p w:rsidR="005B3964" w:rsidRDefault="005B3964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9" w:type="dxa"/>
          </w:tcPr>
          <w:p w:rsidR="005B3964" w:rsidRDefault="005B3964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9" w:type="dxa"/>
          </w:tcPr>
          <w:p w:rsidR="005B3964" w:rsidRDefault="005B3964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59" w:type="dxa"/>
          </w:tcPr>
          <w:p w:rsidR="005B3964" w:rsidRDefault="005B3964">
            <w:pPr>
              <w:spacing w:before="60" w:after="60"/>
              <w:jc w:val="left"/>
            </w:pPr>
          </w:p>
        </w:tc>
      </w:tr>
      <w:tr w:rsidR="005B3964" w:rsidTr="005B3964">
        <w:trPr>
          <w:trHeight w:val="288"/>
        </w:trPr>
        <w:sdt>
          <w:sdtPr>
            <w:id w:val="-39065280"/>
            <w:placeholder>
              <w:docPart w:val="B285949297BA491DAA6FE5D784D2020B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52" w:type="dxa"/>
              </w:tcPr>
              <w:p w:rsidR="005B3964" w:rsidRDefault="009D2A75">
                <w:pPr>
                  <w:spacing w:before="60" w:after="60"/>
                </w:pPr>
                <w:r>
                  <w:t>Date</w:t>
                </w:r>
              </w:p>
            </w:tc>
          </w:sdtContent>
        </w:sdt>
        <w:tc>
          <w:tcPr>
            <w:tcW w:w="1459" w:type="dxa"/>
          </w:tcPr>
          <w:p w:rsidR="005B3964" w:rsidRDefault="005B3964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9" w:type="dxa"/>
          </w:tcPr>
          <w:p w:rsidR="005B3964" w:rsidRDefault="005B3964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9" w:type="dxa"/>
          </w:tcPr>
          <w:p w:rsidR="005B3964" w:rsidRDefault="005B3964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9" w:type="dxa"/>
          </w:tcPr>
          <w:p w:rsidR="005B3964" w:rsidRDefault="005B3964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59" w:type="dxa"/>
          </w:tcPr>
          <w:p w:rsidR="005B3964" w:rsidRDefault="005B3964">
            <w:pPr>
              <w:spacing w:before="60" w:after="60"/>
              <w:jc w:val="left"/>
            </w:pPr>
          </w:p>
        </w:tc>
      </w:tr>
      <w:tr w:rsidR="005B3964" w:rsidTr="005B3964">
        <w:trPr>
          <w:trHeight w:val="288"/>
        </w:trPr>
        <w:sdt>
          <w:sdtPr>
            <w:id w:val="-1515919320"/>
            <w:placeholder>
              <w:docPart w:val="05B10522D81147BA9102EE183FAA7BE5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52" w:type="dxa"/>
              </w:tcPr>
              <w:p w:rsidR="005B3964" w:rsidRDefault="009D2A75">
                <w:pPr>
                  <w:spacing w:before="60" w:after="60"/>
                </w:pPr>
                <w:r>
                  <w:t>Date</w:t>
                </w:r>
              </w:p>
            </w:tc>
          </w:sdtContent>
        </w:sdt>
        <w:tc>
          <w:tcPr>
            <w:tcW w:w="1459" w:type="dxa"/>
          </w:tcPr>
          <w:p w:rsidR="005B3964" w:rsidRDefault="005B3964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9" w:type="dxa"/>
          </w:tcPr>
          <w:p w:rsidR="005B3964" w:rsidRDefault="005B3964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9" w:type="dxa"/>
          </w:tcPr>
          <w:p w:rsidR="005B3964" w:rsidRDefault="005B3964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9" w:type="dxa"/>
          </w:tcPr>
          <w:p w:rsidR="005B3964" w:rsidRDefault="005B3964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59" w:type="dxa"/>
          </w:tcPr>
          <w:p w:rsidR="005B3964" w:rsidRDefault="005B3964">
            <w:pPr>
              <w:spacing w:before="60" w:after="60"/>
              <w:jc w:val="left"/>
            </w:pPr>
          </w:p>
        </w:tc>
      </w:tr>
      <w:tr w:rsidR="005B3964" w:rsidTr="005B3964">
        <w:trPr>
          <w:trHeight w:val="288"/>
        </w:trPr>
        <w:sdt>
          <w:sdtPr>
            <w:id w:val="-1005898365"/>
            <w:placeholder>
              <w:docPart w:val="A737C1BFFEB243FB9EF1D76373A6F107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52" w:type="dxa"/>
              </w:tcPr>
              <w:p w:rsidR="005B3964" w:rsidRDefault="009D2A75">
                <w:pPr>
                  <w:spacing w:before="60" w:after="60"/>
                </w:pPr>
                <w:r>
                  <w:t>Date</w:t>
                </w:r>
              </w:p>
            </w:tc>
          </w:sdtContent>
        </w:sdt>
        <w:tc>
          <w:tcPr>
            <w:tcW w:w="1459" w:type="dxa"/>
          </w:tcPr>
          <w:p w:rsidR="005B3964" w:rsidRDefault="005B3964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9" w:type="dxa"/>
          </w:tcPr>
          <w:p w:rsidR="005B3964" w:rsidRDefault="005B3964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9" w:type="dxa"/>
          </w:tcPr>
          <w:p w:rsidR="005B3964" w:rsidRDefault="005B3964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9" w:type="dxa"/>
          </w:tcPr>
          <w:p w:rsidR="005B3964" w:rsidRDefault="005B3964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59" w:type="dxa"/>
          </w:tcPr>
          <w:p w:rsidR="005B3964" w:rsidRDefault="005B3964">
            <w:pPr>
              <w:spacing w:before="60" w:after="60"/>
              <w:jc w:val="left"/>
            </w:pPr>
          </w:p>
        </w:tc>
      </w:tr>
      <w:tr w:rsidR="005B3964" w:rsidTr="005B3964">
        <w:trPr>
          <w:trHeight w:val="288"/>
        </w:trPr>
        <w:sdt>
          <w:sdtPr>
            <w:id w:val="976191165"/>
            <w:placeholder>
              <w:docPart w:val="C918A61367BA48A8BB64DDD1975D639B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52" w:type="dxa"/>
                <w:tcBorders>
                  <w:bottom w:val="single" w:sz="4" w:space="0" w:color="BFBFBF" w:themeColor="background1" w:themeShade="BF"/>
                </w:tcBorders>
              </w:tcPr>
              <w:p w:rsidR="005B3964" w:rsidRDefault="009D2A75">
                <w:pPr>
                  <w:spacing w:before="60" w:after="60"/>
                </w:pPr>
                <w:r>
                  <w:t>Date</w:t>
                </w:r>
              </w:p>
            </w:tc>
          </w:sdtContent>
        </w:sdt>
        <w:tc>
          <w:tcPr>
            <w:tcW w:w="1459" w:type="dxa"/>
            <w:tcBorders>
              <w:bottom w:val="single" w:sz="4" w:space="0" w:color="BFBFBF" w:themeColor="background1" w:themeShade="BF"/>
            </w:tcBorders>
          </w:tcPr>
          <w:p w:rsidR="005B3964" w:rsidRDefault="005B3964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9" w:type="dxa"/>
            <w:tcBorders>
              <w:bottom w:val="single" w:sz="4" w:space="0" w:color="BFBFBF" w:themeColor="background1" w:themeShade="BF"/>
            </w:tcBorders>
          </w:tcPr>
          <w:p w:rsidR="005B3964" w:rsidRDefault="005B3964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9" w:type="dxa"/>
          </w:tcPr>
          <w:p w:rsidR="005B3964" w:rsidRDefault="005B3964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9" w:type="dxa"/>
          </w:tcPr>
          <w:p w:rsidR="005B3964" w:rsidRDefault="005B3964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59" w:type="dxa"/>
          </w:tcPr>
          <w:p w:rsidR="005B3964" w:rsidRDefault="005B3964">
            <w:pPr>
              <w:spacing w:before="60" w:after="60"/>
              <w:jc w:val="left"/>
            </w:pPr>
          </w:p>
        </w:tc>
      </w:tr>
      <w:tr w:rsidR="005B3964" w:rsidTr="005B3964">
        <w:trPr>
          <w:trHeight w:val="288"/>
        </w:trPr>
        <w:sdt>
          <w:sdtPr>
            <w:id w:val="1856772242"/>
            <w:placeholder>
              <w:docPart w:val="1FF37F959BA54886884B29B8C3DBD83B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52" w:type="dxa"/>
                <w:tcBorders>
                  <w:left w:val="nil"/>
                  <w:bottom w:val="nil"/>
                  <w:right w:val="nil"/>
                </w:tcBorders>
              </w:tcPr>
              <w:p w:rsidR="005B3964" w:rsidRDefault="009D2A75">
                <w:pPr>
                  <w:pStyle w:val="Heading4"/>
                  <w:spacing w:before="60" w:after="60"/>
                  <w:outlineLvl w:val="3"/>
                </w:pPr>
                <w:r>
                  <w:t>Weekly Totals</w:t>
                </w:r>
              </w:p>
            </w:tc>
          </w:sdtContent>
        </w:sdt>
        <w:tc>
          <w:tcPr>
            <w:tcW w:w="1459" w:type="dxa"/>
            <w:tcBorders>
              <w:left w:val="nil"/>
              <w:bottom w:val="nil"/>
              <w:right w:val="nil"/>
            </w:tcBorders>
          </w:tcPr>
          <w:p w:rsidR="005B3964" w:rsidRDefault="005B3964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9" w:type="dxa"/>
            <w:tcBorders>
              <w:left w:val="nil"/>
              <w:bottom w:val="nil"/>
            </w:tcBorders>
          </w:tcPr>
          <w:p w:rsidR="005B3964" w:rsidRDefault="005B3964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9" w:type="dxa"/>
          </w:tcPr>
          <w:p w:rsidR="005B3964" w:rsidRDefault="005B3964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9" w:type="dxa"/>
          </w:tcPr>
          <w:p w:rsidR="005B3964" w:rsidRDefault="005B3964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59" w:type="dxa"/>
          </w:tcPr>
          <w:p w:rsidR="005B3964" w:rsidRDefault="005B3964">
            <w:pPr>
              <w:spacing w:before="60" w:after="60"/>
              <w:jc w:val="left"/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  <w:tblDescription w:val="Layout table"/>
      </w:tblPr>
      <w:tblGrid>
        <w:gridCol w:w="6795"/>
        <w:gridCol w:w="2565"/>
      </w:tblGrid>
      <w:tr w:rsidR="005B3964">
        <w:trPr>
          <w:trHeight w:hRule="exact" w:val="691"/>
        </w:trPr>
        <w:tc>
          <w:tcPr>
            <w:tcW w:w="6788" w:type="dxa"/>
            <w:tcBorders>
              <w:bottom w:val="single" w:sz="4" w:space="0" w:color="BFBFBF" w:themeColor="background1" w:themeShade="BF"/>
            </w:tcBorders>
            <w:tcMar>
              <w:left w:w="115" w:type="dxa"/>
            </w:tcMar>
            <w:vAlign w:val="center"/>
          </w:tcPr>
          <w:p w:rsidR="005B3964" w:rsidRDefault="005B3964">
            <w:pPr>
              <w:pStyle w:val="Heading3"/>
              <w:outlineLvl w:val="2"/>
            </w:pPr>
          </w:p>
        </w:tc>
        <w:tc>
          <w:tcPr>
            <w:tcW w:w="2562" w:type="dxa"/>
            <w:tcBorders>
              <w:bottom w:val="single" w:sz="4" w:space="0" w:color="BFBFBF" w:themeColor="background1" w:themeShade="BF"/>
            </w:tcBorders>
            <w:tcMar>
              <w:left w:w="115" w:type="dxa"/>
            </w:tcMar>
            <w:vAlign w:val="center"/>
          </w:tcPr>
          <w:p w:rsidR="005B3964" w:rsidRDefault="005B3964">
            <w:pPr>
              <w:pStyle w:val="Heading3"/>
              <w:outlineLvl w:val="2"/>
            </w:pPr>
          </w:p>
        </w:tc>
      </w:tr>
      <w:tr w:rsidR="005B3964" w:rsidTr="009D2A75">
        <w:trPr>
          <w:trHeight w:val="288"/>
        </w:trPr>
        <w:sdt>
          <w:sdtPr>
            <w:id w:val="75019602"/>
            <w:placeholder>
              <w:docPart w:val="ED23085FE6764936BF31789FEFC83DB1"/>
            </w:placeholder>
            <w:temporary/>
            <w:showingPlcHdr/>
            <w15:appearance w15:val="hidden"/>
          </w:sdtPr>
          <w:sdtEndPr/>
          <w:sdtContent>
            <w:tc>
              <w:tcPr>
                <w:tcW w:w="6788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tcMar>
                  <w:left w:w="115" w:type="dxa"/>
                </w:tcMar>
              </w:tcPr>
              <w:p w:rsidR="005B3964" w:rsidRDefault="009D2A75">
                <w:pPr>
                  <w:pStyle w:val="Heading3"/>
                  <w:spacing w:after="60"/>
                  <w:outlineLvl w:val="2"/>
                </w:pPr>
                <w:r>
                  <w:t>Employee signature:</w:t>
                </w:r>
              </w:p>
            </w:tc>
          </w:sdtContent>
        </w:sdt>
        <w:tc>
          <w:tcPr>
            <w:tcW w:w="25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115" w:type="dxa"/>
            </w:tcMar>
          </w:tcPr>
          <w:p w:rsidR="005B3964" w:rsidRDefault="00226AC5">
            <w:pPr>
              <w:pStyle w:val="Heading3"/>
              <w:spacing w:after="60"/>
              <w:outlineLvl w:val="2"/>
            </w:pPr>
            <w:sdt>
              <w:sdtPr>
                <w:id w:val="1542404131"/>
                <w:placeholder>
                  <w:docPart w:val="C6FF49F7C69F40698FF163408671CD05"/>
                </w:placeholder>
                <w:temporary/>
                <w:showingPlcHdr/>
                <w15:appearance w15:val="hidden"/>
              </w:sdtPr>
              <w:sdtEndPr/>
              <w:sdtContent>
                <w:r w:rsidR="009D2A75">
                  <w:t xml:space="preserve">Date: </w:t>
                </w:r>
              </w:sdtContent>
            </w:sdt>
            <w:sdt>
              <w:sdtPr>
                <w:id w:val="-1857423722"/>
                <w:placeholder>
                  <w:docPart w:val="2AB12599F0944F658FB50649DE5A5488"/>
                </w:placeholder>
                <w:temporary/>
                <w:showingPlcHdr/>
                <w15:appearance w15:val="hidden"/>
              </w:sdtPr>
              <w:sdtEndPr/>
              <w:sdtContent>
                <w:r w:rsidR="009D2A75">
                  <w:t>Date</w:t>
                </w:r>
              </w:sdtContent>
            </w:sdt>
          </w:p>
        </w:tc>
      </w:tr>
      <w:tr w:rsidR="005B3964" w:rsidTr="009D2A75">
        <w:trPr>
          <w:trHeight w:val="288"/>
        </w:trPr>
        <w:sdt>
          <w:sdtPr>
            <w:id w:val="-702094316"/>
            <w:placeholder>
              <w:docPart w:val="F99BC7B8C69849C686A265DE12B4F9FC"/>
            </w:placeholder>
            <w:temporary/>
            <w:showingPlcHdr/>
            <w15:appearance w15:val="hidden"/>
          </w:sdtPr>
          <w:sdtEndPr/>
          <w:sdtContent>
            <w:tc>
              <w:tcPr>
                <w:tcW w:w="6788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tcMar>
                  <w:left w:w="115" w:type="dxa"/>
                </w:tcMar>
              </w:tcPr>
              <w:p w:rsidR="005B3964" w:rsidRDefault="009D2A75">
                <w:pPr>
                  <w:pStyle w:val="Heading3"/>
                  <w:spacing w:after="60"/>
                  <w:outlineLvl w:val="2"/>
                </w:pPr>
                <w:r>
                  <w:t>Supervisor signature:</w:t>
                </w:r>
              </w:p>
            </w:tc>
          </w:sdtContent>
        </w:sdt>
        <w:tc>
          <w:tcPr>
            <w:tcW w:w="25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115" w:type="dxa"/>
            </w:tcMar>
          </w:tcPr>
          <w:p w:rsidR="005B3964" w:rsidRDefault="00226AC5">
            <w:pPr>
              <w:pStyle w:val="Heading3"/>
              <w:spacing w:after="60"/>
              <w:outlineLvl w:val="2"/>
            </w:pPr>
            <w:sdt>
              <w:sdtPr>
                <w:id w:val="1350291515"/>
                <w:placeholder>
                  <w:docPart w:val="61C5B9B3CB9A4287830D010755CA2F88"/>
                </w:placeholder>
                <w:temporary/>
                <w:showingPlcHdr/>
                <w15:appearance w15:val="hidden"/>
              </w:sdtPr>
              <w:sdtEndPr/>
              <w:sdtContent>
                <w:r w:rsidR="009D2A75">
                  <w:t xml:space="preserve">Date: </w:t>
                </w:r>
              </w:sdtContent>
            </w:sdt>
            <w:sdt>
              <w:sdtPr>
                <w:id w:val="1227801254"/>
                <w:placeholder>
                  <w:docPart w:val="E0E639EDB5DF4D4D83DFA6888788E132"/>
                </w:placeholder>
                <w:temporary/>
                <w:showingPlcHdr/>
                <w15:appearance w15:val="hidden"/>
              </w:sdtPr>
              <w:sdtEndPr/>
              <w:sdtContent>
                <w:r w:rsidR="009D2A75">
                  <w:t>Date</w:t>
                </w:r>
              </w:sdtContent>
            </w:sdt>
          </w:p>
        </w:tc>
      </w:tr>
    </w:tbl>
    <w:p w:rsidR="005B3964" w:rsidRDefault="005B3964"/>
    <w:sectPr w:rsidR="005B3964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AC5" w:rsidRDefault="00226AC5">
      <w:pPr>
        <w:pStyle w:val="Heading1"/>
        <w:rPr>
          <w:caps w:val="0"/>
          <w:spacing w:val="0"/>
          <w:sz w:val="18"/>
        </w:rPr>
      </w:pPr>
      <w:r>
        <w:separator/>
      </w:r>
    </w:p>
  </w:endnote>
  <w:endnote w:type="continuationSeparator" w:id="0">
    <w:p w:rsidR="00226AC5" w:rsidRDefault="00226AC5">
      <w:pPr>
        <w:pStyle w:val="Heading1"/>
        <w:rPr>
          <w:caps w:val="0"/>
          <w:spacing w:val="0"/>
          <w:sz w:val="18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97819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3964" w:rsidRDefault="009D2A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AC5" w:rsidRDefault="00226AC5">
      <w:pPr>
        <w:pStyle w:val="Heading1"/>
        <w:rPr>
          <w:caps w:val="0"/>
          <w:spacing w:val="0"/>
          <w:sz w:val="18"/>
        </w:rPr>
      </w:pPr>
      <w:r>
        <w:separator/>
      </w:r>
    </w:p>
  </w:footnote>
  <w:footnote w:type="continuationSeparator" w:id="0">
    <w:p w:rsidR="00226AC5" w:rsidRDefault="00226AC5">
      <w:pPr>
        <w:pStyle w:val="Heading1"/>
        <w:rPr>
          <w:caps w:val="0"/>
          <w:spacing w:val="0"/>
          <w:sz w:val="18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4D6C9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4CD2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D8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EE9C71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B5A"/>
    <w:rsid w:val="00226AC5"/>
    <w:rsid w:val="005B3964"/>
    <w:rsid w:val="00613B5A"/>
    <w:rsid w:val="009D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8A2389AC-F54A-4C6B-8BFD-6C2A904F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/>
    <w:lsdException w:name="Hyperlink" w:semiHidden="1" w:unhideWhenUsed="1"/>
    <w:lsdException w:name="FollowedHyperlink" w:semiHidden="1" w:unhideWhenUsed="1"/>
    <w:lsdException w:name="Strong" w:semiHidden="1" w:uiPriority="11" w:unhideWhenUsed="1" w:qFormat="1"/>
    <w:lsdException w:name="Emphasis" w:semiHidden="1" w:uiPriority="1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eastAsiaTheme="majorEastAsia" w:hAnsiTheme="majorHAnsi"/>
      <w:caps/>
      <w:spacing w:val="8"/>
      <w:sz w:val="20"/>
    </w:rPr>
  </w:style>
  <w:style w:type="paragraph" w:styleId="Heading2">
    <w:name w:val="heading 2"/>
    <w:basedOn w:val="Normal"/>
    <w:link w:val="Heading2Char"/>
    <w:uiPriority w:val="3"/>
    <w:unhideWhenUsed/>
    <w:qFormat/>
    <w:pPr>
      <w:spacing w:after="360"/>
      <w:contextualSpacing/>
      <w:outlineLvl w:val="1"/>
    </w:pPr>
    <w:rPr>
      <w:rFonts w:asciiTheme="majorHAnsi" w:eastAsiaTheme="majorEastAsia" w:hAnsiTheme="majorHAnsi"/>
      <w:i/>
    </w:rPr>
  </w:style>
  <w:style w:type="paragraph" w:styleId="Heading3">
    <w:name w:val="heading 3"/>
    <w:basedOn w:val="Normal"/>
    <w:link w:val="Heading3Char"/>
    <w:uiPriority w:val="3"/>
    <w:unhideWhenUsed/>
    <w:qFormat/>
    <w:pPr>
      <w:outlineLvl w:val="2"/>
    </w:pPr>
    <w:rPr>
      <w:rFonts w:asciiTheme="majorHAnsi" w:eastAsiaTheme="majorEastAsia" w:hAnsiTheme="majorHAnsi"/>
      <w:caps/>
      <w:spacing w:val="10"/>
    </w:rPr>
  </w:style>
  <w:style w:type="paragraph" w:styleId="Heading4">
    <w:name w:val="heading 4"/>
    <w:basedOn w:val="Normal"/>
    <w:link w:val="Heading4Char"/>
    <w:uiPriority w:val="3"/>
    <w:unhideWhenUsed/>
    <w:qFormat/>
    <w:pPr>
      <w:outlineLvl w:val="3"/>
    </w:pPr>
    <w:rPr>
      <w:rFonts w:asciiTheme="majorHAnsi" w:eastAsiaTheme="majorEastAsia" w:hAnsiTheme="majorHAnsi"/>
      <w:b/>
      <w:caps/>
      <w:spacing w:val="1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618B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A405C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4415" w:themeColor="background2" w:themeShade="40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34415" w:themeColor="background2" w:themeShade="4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/>
      <w:caps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/>
      <w:i/>
    </w:rPr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/>
      <w:b/>
      <w:caps/>
      <w:spacing w:val="10"/>
    </w:rPr>
  </w:style>
  <w:style w:type="character" w:customStyle="1" w:styleId="Heading5Char">
    <w:name w:val="Heading 5 Char"/>
    <w:basedOn w:val="DefaultParagraphFont"/>
    <w:link w:val="Heading5"/>
    <w:uiPriority w:val="3"/>
    <w:semiHidden/>
    <w:rPr>
      <w:rFonts w:asciiTheme="majorHAnsi" w:eastAsiaTheme="majorEastAsia" w:hAnsiTheme="majorHAnsi" w:cstheme="majorBidi"/>
      <w:color w:val="4061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Pr>
      <w:rFonts w:asciiTheme="majorHAnsi" w:eastAsiaTheme="majorEastAsia" w:hAnsiTheme="majorHAnsi" w:cstheme="majorBidi"/>
      <w:color w:val="2A405C" w:themeColor="accent1" w:themeShade="7F"/>
    </w:rPr>
  </w:style>
  <w:style w:type="paragraph" w:customStyle="1" w:styleId="ContactInfo">
    <w:name w:val="Contact Info"/>
    <w:basedOn w:val="Normal"/>
    <w:uiPriority w:val="4"/>
    <w:qFormat/>
    <w:pPr>
      <w:spacing w:before="0" w:after="720"/>
      <w:contextualSpacing/>
    </w:p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/>
      <w:caps/>
      <w:spacing w:val="10"/>
    </w:rPr>
  </w:style>
  <w:style w:type="table" w:customStyle="1" w:styleId="Timesheet">
    <w:name w:val="Timesheet"/>
    <w:basedOn w:val="TableNormal"/>
    <w:uiPriority w:val="99"/>
    <w:pPr>
      <w:spacing w:before="0" w:after="0"/>
      <w:jc w:val="righ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pPr>
        <w:wordWrap/>
        <w:jc w:val="left"/>
      </w:pPr>
      <w:rPr>
        <w:rFonts w:asciiTheme="majorHAnsi" w:eastAsiaTheme="majorEastAsia" w:hAnsiTheme="majorHAnsi"/>
        <w:caps/>
        <w:smallCaps w:val="0"/>
        <w:spacing w:val="10"/>
        <w:sz w:val="18"/>
      </w:rPr>
      <w:tblPr/>
      <w:trPr>
        <w:tblHeader/>
      </w:trPr>
      <w:tcPr>
        <w:tcBorders>
          <w:top w:val="nil"/>
          <w:left w:val="nil"/>
          <w:bottom w:val="single" w:sz="4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  <w:tblStylePr w:type="lastCol">
      <w:rPr>
        <w:b/>
        <w:i w:val="0"/>
        <w:caps/>
        <w:smallCaps w:val="0"/>
      </w:rPr>
    </w:tblStylePr>
  </w:style>
  <w:style w:type="character" w:customStyle="1" w:styleId="Heading8Char">
    <w:name w:val="Heading 8 Char"/>
    <w:basedOn w:val="DefaultParagraphFont"/>
    <w:link w:val="Heading8"/>
    <w:uiPriority w:val="3"/>
    <w:semiHidden/>
    <w:rPr>
      <w:rFonts w:asciiTheme="majorHAnsi" w:eastAsiaTheme="majorEastAsia" w:hAnsiTheme="majorHAnsi" w:cstheme="majorBidi"/>
      <w:color w:val="634415" w:themeColor="background2" w:themeShade="4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Pr>
      <w:rFonts w:asciiTheme="majorHAnsi" w:eastAsiaTheme="majorEastAsia" w:hAnsiTheme="majorHAnsi" w:cstheme="majorBidi"/>
      <w:i/>
      <w:iCs/>
      <w:color w:val="634415" w:themeColor="background2" w:themeShade="40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Title">
    <w:name w:val="Title"/>
    <w:basedOn w:val="Normal"/>
    <w:link w:val="TitleChar"/>
    <w:uiPriority w:val="1"/>
    <w:qFormat/>
    <w:pPr>
      <w:contextualSpacing/>
      <w:jc w:val="right"/>
    </w:pPr>
    <w:rPr>
      <w:rFonts w:asciiTheme="majorHAnsi" w:eastAsiaTheme="majorEastAsia" w:hAnsiTheme="majorHAnsi" w:cstheme="majorBidi"/>
      <w:caps/>
      <w:color w:val="634415" w:themeColor="background2" w:themeShade="40"/>
      <w:spacing w:val="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634415" w:themeColor="background2" w:themeShade="40"/>
      <w:spacing w:val="10"/>
      <w:kern w:val="28"/>
      <w:sz w:val="36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jc w:val="right"/>
    </w:pPr>
    <w:rPr>
      <w:rFonts w:asciiTheme="majorHAnsi" w:eastAsiaTheme="majorEastAsia" w:hAnsiTheme="majorHAnsi"/>
      <w:caps/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/>
      <w:caps/>
      <w:color w:val="5A5A5A" w:themeColor="text1" w:themeTint="A5"/>
      <w:spacing w:val="10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fl\AppData\Roaming\Microsoft\Templates\Time%20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088298A14F4880ADCCCB1EB27F7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35CB8-AB36-4287-A82B-39D26EA634A6}"/>
      </w:docPartPr>
      <w:docPartBody>
        <w:p w:rsidR="00000000" w:rsidRDefault="00B80DC7">
          <w:pPr>
            <w:pStyle w:val="FA088298A14F4880ADCCCB1EB27F71BD"/>
          </w:pPr>
          <w:r>
            <w:t>Time Sheet</w:t>
          </w:r>
        </w:p>
      </w:docPartBody>
    </w:docPart>
    <w:docPart>
      <w:docPartPr>
        <w:name w:val="FCF81A97666C464B9B88065A05475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3556C-816F-4607-9143-2E8C176181EB}"/>
      </w:docPartPr>
      <w:docPartBody>
        <w:p w:rsidR="00000000" w:rsidRDefault="00B80DC7">
          <w:pPr>
            <w:pStyle w:val="FCF81A97666C464B9B88065A05475B88"/>
          </w:pPr>
          <w:r>
            <w:t>Start Date</w:t>
          </w:r>
        </w:p>
      </w:docPartBody>
    </w:docPart>
    <w:docPart>
      <w:docPartPr>
        <w:name w:val="D57E6D57757F4A398D64C2F1D4179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A4BBF-5F4C-4D72-9B9D-FE770BEC2D1F}"/>
      </w:docPartPr>
      <w:docPartBody>
        <w:p w:rsidR="00000000" w:rsidRDefault="00B80DC7">
          <w:pPr>
            <w:pStyle w:val="D57E6D57757F4A398D64C2F1D41795FA"/>
          </w:pPr>
          <w:r>
            <w:t>End Date</w:t>
          </w:r>
        </w:p>
      </w:docPartBody>
    </w:docPart>
    <w:docPart>
      <w:docPartPr>
        <w:name w:val="9AEFBF61B6B7419C9EA703768AF38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7E7D4-605D-4878-9194-714AA6E016F7}"/>
      </w:docPartPr>
      <w:docPartBody>
        <w:p w:rsidR="00000000" w:rsidRDefault="00B80DC7">
          <w:pPr>
            <w:pStyle w:val="9AEFBF61B6B7419C9EA703768AF38991"/>
          </w:pPr>
          <w:r>
            <w:t>company name</w:t>
          </w:r>
        </w:p>
      </w:docPartBody>
    </w:docPart>
    <w:docPart>
      <w:docPartPr>
        <w:name w:val="F251ABAC8EC54815B68C9E668D980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CDD4A-E18E-498A-9B38-ACCDADE8BF6F}"/>
      </w:docPartPr>
      <w:docPartBody>
        <w:p w:rsidR="00000000" w:rsidRDefault="00B80DC7">
          <w:pPr>
            <w:pStyle w:val="F251ABAC8EC54815B68C9E668D980C57"/>
          </w:pPr>
          <w:r>
            <w:t>Company Slogan</w:t>
          </w:r>
        </w:p>
      </w:docPartBody>
    </w:docPart>
    <w:docPart>
      <w:docPartPr>
        <w:name w:val="C2725947412B4ED88B85E4B36E4B9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2BD52-FCCD-48CC-805B-D5D7F456282E}"/>
      </w:docPartPr>
      <w:docPartBody>
        <w:p w:rsidR="00000000" w:rsidRDefault="00B80DC7">
          <w:pPr>
            <w:pStyle w:val="C2725947412B4ED88B85E4B36E4B9AE1"/>
          </w:pPr>
          <w:r>
            <w:t>Street Address</w:t>
          </w:r>
          <w:r>
            <w:br/>
            <w:t>City, ST ZIP Code</w:t>
          </w:r>
          <w:r>
            <w:br/>
            <w:t>Phone Number</w:t>
          </w:r>
          <w:r>
            <w:br/>
            <w:t>Fax Number</w:t>
          </w:r>
        </w:p>
      </w:docPartBody>
    </w:docPart>
    <w:docPart>
      <w:docPartPr>
        <w:name w:val="147C86562F3346FC94650DE8E2270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58793-900B-44B8-847C-2A5B5A60EF95}"/>
      </w:docPartPr>
      <w:docPartBody>
        <w:p w:rsidR="00000000" w:rsidRDefault="00B80DC7">
          <w:pPr>
            <w:pStyle w:val="147C86562F3346FC94650DE8E22701E8"/>
          </w:pPr>
          <w:r>
            <w:t xml:space="preserve">Employee name: </w:t>
          </w:r>
        </w:p>
      </w:docPartBody>
    </w:docPart>
    <w:docPart>
      <w:docPartPr>
        <w:name w:val="5ADD58FDD1AD44E39E3D7C4C1A104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4CDFC-FD24-4910-AA3E-7AFE99041E37}"/>
      </w:docPartPr>
      <w:docPartBody>
        <w:p w:rsidR="00000000" w:rsidRDefault="00B80DC7">
          <w:pPr>
            <w:pStyle w:val="5ADD58FDD1AD44E39E3D7C4C1A104C56"/>
          </w:pPr>
          <w:r>
            <w:t>Your name</w:t>
          </w:r>
        </w:p>
      </w:docPartBody>
    </w:docPart>
    <w:docPart>
      <w:docPartPr>
        <w:name w:val="F79596D60FC641F2A582C40C86134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B5D2D-4E87-4B62-AA76-5D96F20D97E4}"/>
      </w:docPartPr>
      <w:docPartBody>
        <w:p w:rsidR="00000000" w:rsidRDefault="00B80DC7">
          <w:pPr>
            <w:pStyle w:val="F79596D60FC641F2A582C40C861347DF"/>
          </w:pPr>
          <w:r>
            <w:t xml:space="preserve">Title: </w:t>
          </w:r>
        </w:p>
      </w:docPartBody>
    </w:docPart>
    <w:docPart>
      <w:docPartPr>
        <w:name w:val="A5403A009FF94B5B842B4E35CFC1B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E97B8-4192-4680-8F3F-ABE7260CCA88}"/>
      </w:docPartPr>
      <w:docPartBody>
        <w:p w:rsidR="00000000" w:rsidRDefault="00B80DC7">
          <w:pPr>
            <w:pStyle w:val="A5403A009FF94B5B842B4E35CFC1B9E2"/>
          </w:pPr>
          <w:r>
            <w:t>Your Title</w:t>
          </w:r>
        </w:p>
      </w:docPartBody>
    </w:docPart>
    <w:docPart>
      <w:docPartPr>
        <w:name w:val="8B2AE523B1BD439BA74D6A9ACA823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35DD5-E4D8-4244-981C-C379B56A1CDE}"/>
      </w:docPartPr>
      <w:docPartBody>
        <w:p w:rsidR="00000000" w:rsidRDefault="00B80DC7">
          <w:pPr>
            <w:pStyle w:val="8B2AE523B1BD439BA74D6A9ACA8237AF"/>
          </w:pPr>
          <w:r>
            <w:t xml:space="preserve">Employee number: </w:t>
          </w:r>
        </w:p>
      </w:docPartBody>
    </w:docPart>
    <w:docPart>
      <w:docPartPr>
        <w:name w:val="40185D9A047A45D8A64FFB7E7773B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287E2-CD9A-4FFE-8811-7D26DD9A2897}"/>
      </w:docPartPr>
      <w:docPartBody>
        <w:p w:rsidR="00000000" w:rsidRDefault="00B80DC7">
          <w:pPr>
            <w:pStyle w:val="40185D9A047A45D8A64FFB7E7773B6C9"/>
          </w:pPr>
          <w:r>
            <w:t>Your Employee Number</w:t>
          </w:r>
        </w:p>
      </w:docPartBody>
    </w:docPart>
    <w:docPart>
      <w:docPartPr>
        <w:name w:val="CA647A79573A4C8195AE15BE9BD8A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2A7F9-E036-4E75-916D-CD0D1CC4A094}"/>
      </w:docPartPr>
      <w:docPartBody>
        <w:p w:rsidR="00000000" w:rsidRDefault="00B80DC7">
          <w:pPr>
            <w:pStyle w:val="CA647A79573A4C8195AE15BE9BD8AB65"/>
          </w:pPr>
          <w:r>
            <w:t xml:space="preserve">Status: </w:t>
          </w:r>
        </w:p>
      </w:docPartBody>
    </w:docPart>
    <w:docPart>
      <w:docPartPr>
        <w:name w:val="A6DFB835A535496A873FD199D5030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6168F-5771-4C90-95AB-8DC6A6A59829}"/>
      </w:docPartPr>
      <w:docPartBody>
        <w:p w:rsidR="00000000" w:rsidRDefault="00B80DC7">
          <w:pPr>
            <w:pStyle w:val="A6DFB835A535496A873FD199D50302AC"/>
          </w:pPr>
          <w:r>
            <w:t>Your status</w:t>
          </w:r>
        </w:p>
      </w:docPartBody>
    </w:docPart>
    <w:docPart>
      <w:docPartPr>
        <w:name w:val="D67E78AF83194C419013F07CAD0E7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D86BE-8ED2-42E6-B933-6B7A88C3D395}"/>
      </w:docPartPr>
      <w:docPartBody>
        <w:p w:rsidR="00000000" w:rsidRDefault="00B80DC7">
          <w:pPr>
            <w:pStyle w:val="D67E78AF83194C419013F07CAD0E73D7"/>
          </w:pPr>
          <w:r>
            <w:t xml:space="preserve">Department: </w:t>
          </w:r>
        </w:p>
      </w:docPartBody>
    </w:docPart>
    <w:docPart>
      <w:docPartPr>
        <w:name w:val="28BCEE3F4606404AAE91E913B7A86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3BA5C-6453-4C60-A485-62AA077C2E8A}"/>
      </w:docPartPr>
      <w:docPartBody>
        <w:p w:rsidR="00000000" w:rsidRDefault="00B80DC7">
          <w:pPr>
            <w:pStyle w:val="28BCEE3F4606404AAE91E913B7A8696D"/>
          </w:pPr>
          <w:r>
            <w:t>Department name</w:t>
          </w:r>
        </w:p>
      </w:docPartBody>
    </w:docPart>
    <w:docPart>
      <w:docPartPr>
        <w:name w:val="183A453C946B418491062506553F1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D3880-322B-4AF6-92B6-A5502379A57C}"/>
      </w:docPartPr>
      <w:docPartBody>
        <w:p w:rsidR="00000000" w:rsidRDefault="00B80DC7">
          <w:pPr>
            <w:pStyle w:val="183A453C946B418491062506553F1E37"/>
          </w:pPr>
          <w:r>
            <w:t xml:space="preserve">Supervisor: </w:t>
          </w:r>
        </w:p>
      </w:docPartBody>
    </w:docPart>
    <w:docPart>
      <w:docPartPr>
        <w:name w:val="1ED6887B25FB4F4C995ABDC978149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4A8B5-3AE4-426C-BFFC-7C208440F099}"/>
      </w:docPartPr>
      <w:docPartBody>
        <w:p w:rsidR="00000000" w:rsidRDefault="00B80DC7">
          <w:pPr>
            <w:pStyle w:val="1ED6887B25FB4F4C995ABDC978149C9F"/>
          </w:pPr>
          <w:r>
            <w:t>Supervisor name</w:t>
          </w:r>
        </w:p>
      </w:docPartBody>
    </w:docPart>
    <w:docPart>
      <w:docPartPr>
        <w:name w:val="DF15E25C1A134AEF90C69974C0B52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0D027-3D30-4967-97DE-53821AF5B59C}"/>
      </w:docPartPr>
      <w:docPartBody>
        <w:p w:rsidR="00000000" w:rsidRDefault="00B80DC7">
          <w:pPr>
            <w:pStyle w:val="DF15E25C1A134AEF90C69974C0B522E5"/>
          </w:pPr>
          <w:r>
            <w:t>Date</w:t>
          </w:r>
        </w:p>
      </w:docPartBody>
    </w:docPart>
    <w:docPart>
      <w:docPartPr>
        <w:name w:val="94F1EC750F6A49C898337C111923C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2A7B5-FCE7-4529-ABB2-047DEAB2756B}"/>
      </w:docPartPr>
      <w:docPartBody>
        <w:p w:rsidR="00000000" w:rsidRDefault="00B80DC7">
          <w:pPr>
            <w:pStyle w:val="94F1EC750F6A49C898337C111923C08D"/>
          </w:pPr>
          <w:r>
            <w:t>Start Time</w:t>
          </w:r>
        </w:p>
      </w:docPartBody>
    </w:docPart>
    <w:docPart>
      <w:docPartPr>
        <w:name w:val="EA4F1027B967425F9C8027F028087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6EDCC-8F76-43EB-8808-E48F5A3C5CB5}"/>
      </w:docPartPr>
      <w:docPartBody>
        <w:p w:rsidR="00000000" w:rsidRDefault="00B80DC7">
          <w:pPr>
            <w:pStyle w:val="EA4F1027B967425F9C8027F0280878CE"/>
          </w:pPr>
          <w:r>
            <w:t>End Time</w:t>
          </w:r>
        </w:p>
      </w:docPartBody>
    </w:docPart>
    <w:docPart>
      <w:docPartPr>
        <w:name w:val="714A01DB48AC4DE4B7C2E5BC62203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CF16B-57BB-4C8C-8A2C-F7A535DAD3A1}"/>
      </w:docPartPr>
      <w:docPartBody>
        <w:p w:rsidR="00000000" w:rsidRDefault="00B80DC7">
          <w:pPr>
            <w:pStyle w:val="714A01DB48AC4DE4B7C2E5BC62203F2F"/>
          </w:pPr>
          <w:r>
            <w:t>Regular Hours</w:t>
          </w:r>
        </w:p>
      </w:docPartBody>
    </w:docPart>
    <w:docPart>
      <w:docPartPr>
        <w:name w:val="8E7CE7D1E5E1433B93D74D56AE63D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B53A3-1328-496D-9DF1-CFD024DB8968}"/>
      </w:docPartPr>
      <w:docPartBody>
        <w:p w:rsidR="00000000" w:rsidRDefault="00B80DC7">
          <w:pPr>
            <w:pStyle w:val="8E7CE7D1E5E1433B93D74D56AE63DF9F"/>
          </w:pPr>
          <w:r>
            <w:t>Overtime Hours</w:t>
          </w:r>
        </w:p>
      </w:docPartBody>
    </w:docPart>
    <w:docPart>
      <w:docPartPr>
        <w:name w:val="5CA790EC668D4860AAE3F0354C524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25959-E30A-433D-887D-481BAE5B043D}"/>
      </w:docPartPr>
      <w:docPartBody>
        <w:p w:rsidR="00000000" w:rsidRDefault="00B80DC7">
          <w:pPr>
            <w:pStyle w:val="5CA790EC668D4860AAE3F0354C524E54"/>
          </w:pPr>
          <w:r>
            <w:t>Total Hours</w:t>
          </w:r>
        </w:p>
      </w:docPartBody>
    </w:docPart>
    <w:docPart>
      <w:docPartPr>
        <w:name w:val="C1A5C6D2F18549AE9DD4712BB336D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879DB-A751-4EBC-8228-8ABF65306AA6}"/>
      </w:docPartPr>
      <w:docPartBody>
        <w:p w:rsidR="00000000" w:rsidRDefault="00B80DC7">
          <w:pPr>
            <w:pStyle w:val="C1A5C6D2F18549AE9DD4712BB336D54E"/>
          </w:pPr>
          <w:r>
            <w:t>Date</w:t>
          </w:r>
        </w:p>
      </w:docPartBody>
    </w:docPart>
    <w:docPart>
      <w:docPartPr>
        <w:name w:val="C7E0EEE04D61426FB2CFE351D7D48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A7F8B-F1BC-4451-8AFF-D152EE1C7499}"/>
      </w:docPartPr>
      <w:docPartBody>
        <w:p w:rsidR="00000000" w:rsidRDefault="00B80DC7">
          <w:pPr>
            <w:pStyle w:val="C7E0EEE04D61426FB2CFE351D7D48E66"/>
          </w:pPr>
          <w:r>
            <w:t>Date</w:t>
          </w:r>
        </w:p>
      </w:docPartBody>
    </w:docPart>
    <w:docPart>
      <w:docPartPr>
        <w:name w:val="E6D97576BD3E438096FE81AFE2940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33C24-16B7-405E-9194-BAA4409417BE}"/>
      </w:docPartPr>
      <w:docPartBody>
        <w:p w:rsidR="00000000" w:rsidRDefault="00B80DC7">
          <w:pPr>
            <w:pStyle w:val="E6D97576BD3E438096FE81AFE2940692"/>
          </w:pPr>
          <w:r>
            <w:t>Date</w:t>
          </w:r>
        </w:p>
      </w:docPartBody>
    </w:docPart>
    <w:docPart>
      <w:docPartPr>
        <w:name w:val="B285949297BA491DAA6FE5D784D20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3AD15-1C0D-4784-B902-C60F9D7C6CA9}"/>
      </w:docPartPr>
      <w:docPartBody>
        <w:p w:rsidR="00000000" w:rsidRDefault="00B80DC7">
          <w:pPr>
            <w:pStyle w:val="B285949297BA491DAA6FE5D784D2020B"/>
          </w:pPr>
          <w:r>
            <w:t>Date</w:t>
          </w:r>
        </w:p>
      </w:docPartBody>
    </w:docPart>
    <w:docPart>
      <w:docPartPr>
        <w:name w:val="05B10522D81147BA9102EE183FAA7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93386-BF94-4365-9FF4-5EE2BF9C0BEB}"/>
      </w:docPartPr>
      <w:docPartBody>
        <w:p w:rsidR="00000000" w:rsidRDefault="00B80DC7">
          <w:pPr>
            <w:pStyle w:val="05B10522D81147BA9102EE183FAA7BE5"/>
          </w:pPr>
          <w:r>
            <w:t>Date</w:t>
          </w:r>
        </w:p>
      </w:docPartBody>
    </w:docPart>
    <w:docPart>
      <w:docPartPr>
        <w:name w:val="A737C1BFFEB243FB9EF1D76373A6F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C9265-92D2-4570-B844-22D1F3451808}"/>
      </w:docPartPr>
      <w:docPartBody>
        <w:p w:rsidR="00000000" w:rsidRDefault="00B80DC7">
          <w:pPr>
            <w:pStyle w:val="A737C1BFFEB243FB9EF1D76373A6F107"/>
          </w:pPr>
          <w:r>
            <w:t>Date</w:t>
          </w:r>
        </w:p>
      </w:docPartBody>
    </w:docPart>
    <w:docPart>
      <w:docPartPr>
        <w:name w:val="C918A61367BA48A8BB64DDD1975D6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0239F-AC75-4775-ADE1-AF89F8DF297D}"/>
      </w:docPartPr>
      <w:docPartBody>
        <w:p w:rsidR="00000000" w:rsidRDefault="00B80DC7">
          <w:pPr>
            <w:pStyle w:val="C918A61367BA48A8BB64DDD1975D639B"/>
          </w:pPr>
          <w:r>
            <w:t>Date</w:t>
          </w:r>
        </w:p>
      </w:docPartBody>
    </w:docPart>
    <w:docPart>
      <w:docPartPr>
        <w:name w:val="1FF37F959BA54886884B29B8C3DBD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C4A4D-579F-4AD6-A145-2CC093134A45}"/>
      </w:docPartPr>
      <w:docPartBody>
        <w:p w:rsidR="00000000" w:rsidRDefault="00B80DC7">
          <w:pPr>
            <w:pStyle w:val="1FF37F959BA54886884B29B8C3DBD83B"/>
          </w:pPr>
          <w:r>
            <w:t xml:space="preserve">Weekly </w:t>
          </w:r>
          <w:r>
            <w:t>Totals</w:t>
          </w:r>
        </w:p>
      </w:docPartBody>
    </w:docPart>
    <w:docPart>
      <w:docPartPr>
        <w:name w:val="ED23085FE6764936BF31789FEFC83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8B10E-87CA-4003-92FD-7FAA3C3C1C75}"/>
      </w:docPartPr>
      <w:docPartBody>
        <w:p w:rsidR="00000000" w:rsidRDefault="00B80DC7">
          <w:pPr>
            <w:pStyle w:val="ED23085FE6764936BF31789FEFC83DB1"/>
          </w:pPr>
          <w:r>
            <w:t>Employee signature:</w:t>
          </w:r>
        </w:p>
      </w:docPartBody>
    </w:docPart>
    <w:docPart>
      <w:docPartPr>
        <w:name w:val="C6FF49F7C69F40698FF163408671C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FBD14-A46D-4699-A783-2F66465A9497}"/>
      </w:docPartPr>
      <w:docPartBody>
        <w:p w:rsidR="00000000" w:rsidRDefault="00B80DC7">
          <w:pPr>
            <w:pStyle w:val="C6FF49F7C69F40698FF163408671CD05"/>
          </w:pPr>
          <w:r>
            <w:t xml:space="preserve">Date: </w:t>
          </w:r>
        </w:p>
      </w:docPartBody>
    </w:docPart>
    <w:docPart>
      <w:docPartPr>
        <w:name w:val="2AB12599F0944F658FB50649DE5A5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34AC2-FE9F-424F-9523-CF5E177E4EFF}"/>
      </w:docPartPr>
      <w:docPartBody>
        <w:p w:rsidR="00000000" w:rsidRDefault="00B80DC7">
          <w:pPr>
            <w:pStyle w:val="2AB12599F0944F658FB50649DE5A5488"/>
          </w:pPr>
          <w:r>
            <w:t>Date</w:t>
          </w:r>
        </w:p>
      </w:docPartBody>
    </w:docPart>
    <w:docPart>
      <w:docPartPr>
        <w:name w:val="F99BC7B8C69849C686A265DE12B4F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C3377-6780-40ED-8F8A-CD09C8A48EA8}"/>
      </w:docPartPr>
      <w:docPartBody>
        <w:p w:rsidR="00000000" w:rsidRDefault="00B80DC7">
          <w:pPr>
            <w:pStyle w:val="F99BC7B8C69849C686A265DE12B4F9FC"/>
          </w:pPr>
          <w:r>
            <w:t>Supervisor signature:</w:t>
          </w:r>
        </w:p>
      </w:docPartBody>
    </w:docPart>
    <w:docPart>
      <w:docPartPr>
        <w:name w:val="61C5B9B3CB9A4287830D010755CA2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7A99B-B859-4106-9C96-F032ED1699FF}"/>
      </w:docPartPr>
      <w:docPartBody>
        <w:p w:rsidR="00000000" w:rsidRDefault="00B80DC7">
          <w:pPr>
            <w:pStyle w:val="61C5B9B3CB9A4287830D010755CA2F88"/>
          </w:pPr>
          <w:r>
            <w:t xml:space="preserve">Date: </w:t>
          </w:r>
        </w:p>
      </w:docPartBody>
    </w:docPart>
    <w:docPart>
      <w:docPartPr>
        <w:name w:val="E0E639EDB5DF4D4D83DFA6888788E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5092C-A62F-4E25-AD36-E6C9508B40D4}"/>
      </w:docPartPr>
      <w:docPartBody>
        <w:p w:rsidR="00000000" w:rsidRDefault="00B80DC7">
          <w:pPr>
            <w:pStyle w:val="E0E639EDB5DF4D4D83DFA6888788E132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C7"/>
    <w:rsid w:val="00B8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088298A14F4880ADCCCB1EB27F71BD">
    <w:name w:val="FA088298A14F4880ADCCCB1EB27F71BD"/>
  </w:style>
  <w:style w:type="paragraph" w:customStyle="1" w:styleId="FCF81A97666C464B9B88065A05475B88">
    <w:name w:val="FCF81A97666C464B9B88065A05475B88"/>
  </w:style>
  <w:style w:type="paragraph" w:customStyle="1" w:styleId="D57E6D57757F4A398D64C2F1D41795FA">
    <w:name w:val="D57E6D57757F4A398D64C2F1D41795FA"/>
  </w:style>
  <w:style w:type="paragraph" w:customStyle="1" w:styleId="9AEFBF61B6B7419C9EA703768AF38991">
    <w:name w:val="9AEFBF61B6B7419C9EA703768AF38991"/>
  </w:style>
  <w:style w:type="paragraph" w:customStyle="1" w:styleId="F251ABAC8EC54815B68C9E668D980C57">
    <w:name w:val="F251ABAC8EC54815B68C9E668D980C57"/>
  </w:style>
  <w:style w:type="paragraph" w:customStyle="1" w:styleId="C2725947412B4ED88B85E4B36E4B9AE1">
    <w:name w:val="C2725947412B4ED88B85E4B36E4B9AE1"/>
  </w:style>
  <w:style w:type="paragraph" w:customStyle="1" w:styleId="147C86562F3346FC94650DE8E22701E8">
    <w:name w:val="147C86562F3346FC94650DE8E22701E8"/>
  </w:style>
  <w:style w:type="paragraph" w:customStyle="1" w:styleId="5ADD58FDD1AD44E39E3D7C4C1A104C56">
    <w:name w:val="5ADD58FDD1AD44E39E3D7C4C1A104C56"/>
  </w:style>
  <w:style w:type="paragraph" w:customStyle="1" w:styleId="F79596D60FC641F2A582C40C861347DF">
    <w:name w:val="F79596D60FC641F2A582C40C861347DF"/>
  </w:style>
  <w:style w:type="paragraph" w:customStyle="1" w:styleId="A5403A009FF94B5B842B4E35CFC1B9E2">
    <w:name w:val="A5403A009FF94B5B842B4E35CFC1B9E2"/>
  </w:style>
  <w:style w:type="paragraph" w:customStyle="1" w:styleId="8B2AE523B1BD439BA74D6A9ACA8237AF">
    <w:name w:val="8B2AE523B1BD439BA74D6A9ACA8237AF"/>
  </w:style>
  <w:style w:type="paragraph" w:customStyle="1" w:styleId="40185D9A047A45D8A64FFB7E7773B6C9">
    <w:name w:val="40185D9A047A45D8A64FFB7E7773B6C9"/>
  </w:style>
  <w:style w:type="paragraph" w:customStyle="1" w:styleId="CA647A79573A4C8195AE15BE9BD8AB65">
    <w:name w:val="CA647A79573A4C8195AE15BE9BD8AB65"/>
  </w:style>
  <w:style w:type="paragraph" w:customStyle="1" w:styleId="A6DFB835A535496A873FD199D50302AC">
    <w:name w:val="A6DFB835A535496A873FD199D50302AC"/>
  </w:style>
  <w:style w:type="paragraph" w:customStyle="1" w:styleId="D67E78AF83194C419013F07CAD0E73D7">
    <w:name w:val="D67E78AF83194C419013F07CAD0E73D7"/>
  </w:style>
  <w:style w:type="paragraph" w:customStyle="1" w:styleId="28BCEE3F4606404AAE91E913B7A8696D">
    <w:name w:val="28BCEE3F4606404AAE91E913B7A8696D"/>
  </w:style>
  <w:style w:type="paragraph" w:customStyle="1" w:styleId="183A453C946B418491062506553F1E37">
    <w:name w:val="183A453C946B418491062506553F1E37"/>
  </w:style>
  <w:style w:type="paragraph" w:customStyle="1" w:styleId="1ED6887B25FB4F4C995ABDC978149C9F">
    <w:name w:val="1ED6887B25FB4F4C995ABDC978149C9F"/>
  </w:style>
  <w:style w:type="paragraph" w:customStyle="1" w:styleId="DF15E25C1A134AEF90C69974C0B522E5">
    <w:name w:val="DF15E25C1A134AEF90C69974C0B522E5"/>
  </w:style>
  <w:style w:type="paragraph" w:customStyle="1" w:styleId="94F1EC750F6A49C898337C111923C08D">
    <w:name w:val="94F1EC750F6A49C898337C111923C08D"/>
  </w:style>
  <w:style w:type="paragraph" w:customStyle="1" w:styleId="EA4F1027B967425F9C8027F0280878CE">
    <w:name w:val="EA4F1027B967425F9C8027F0280878CE"/>
  </w:style>
  <w:style w:type="paragraph" w:customStyle="1" w:styleId="714A01DB48AC4DE4B7C2E5BC62203F2F">
    <w:name w:val="714A01DB48AC4DE4B7C2E5BC62203F2F"/>
  </w:style>
  <w:style w:type="paragraph" w:customStyle="1" w:styleId="8E7CE7D1E5E1433B93D74D56AE63DF9F">
    <w:name w:val="8E7CE7D1E5E1433B93D74D56AE63DF9F"/>
  </w:style>
  <w:style w:type="paragraph" w:customStyle="1" w:styleId="5CA790EC668D4860AAE3F0354C524E54">
    <w:name w:val="5CA790EC668D4860AAE3F0354C524E54"/>
  </w:style>
  <w:style w:type="paragraph" w:customStyle="1" w:styleId="C1A5C6D2F18549AE9DD4712BB336D54E">
    <w:name w:val="C1A5C6D2F18549AE9DD4712BB336D54E"/>
  </w:style>
  <w:style w:type="paragraph" w:customStyle="1" w:styleId="C7E0EEE04D61426FB2CFE351D7D48E66">
    <w:name w:val="C7E0EEE04D61426FB2CFE351D7D48E66"/>
  </w:style>
  <w:style w:type="paragraph" w:customStyle="1" w:styleId="E6D97576BD3E438096FE81AFE2940692">
    <w:name w:val="E6D97576BD3E438096FE81AFE2940692"/>
  </w:style>
  <w:style w:type="paragraph" w:customStyle="1" w:styleId="B285949297BA491DAA6FE5D784D2020B">
    <w:name w:val="B285949297BA491DAA6FE5D784D2020B"/>
  </w:style>
  <w:style w:type="paragraph" w:customStyle="1" w:styleId="05B10522D81147BA9102EE183FAA7BE5">
    <w:name w:val="05B10522D81147BA9102EE183FAA7BE5"/>
  </w:style>
  <w:style w:type="paragraph" w:customStyle="1" w:styleId="A737C1BFFEB243FB9EF1D76373A6F107">
    <w:name w:val="A737C1BFFEB243FB9EF1D76373A6F107"/>
  </w:style>
  <w:style w:type="paragraph" w:customStyle="1" w:styleId="C918A61367BA48A8BB64DDD1975D639B">
    <w:name w:val="C918A61367BA48A8BB64DDD1975D639B"/>
  </w:style>
  <w:style w:type="paragraph" w:customStyle="1" w:styleId="1FF37F959BA54886884B29B8C3DBD83B">
    <w:name w:val="1FF37F959BA54886884B29B8C3DBD83B"/>
  </w:style>
  <w:style w:type="paragraph" w:customStyle="1" w:styleId="ED23085FE6764936BF31789FEFC83DB1">
    <w:name w:val="ED23085FE6764936BF31789FEFC83DB1"/>
  </w:style>
  <w:style w:type="paragraph" w:customStyle="1" w:styleId="C6FF49F7C69F40698FF163408671CD05">
    <w:name w:val="C6FF49F7C69F40698FF163408671CD05"/>
  </w:style>
  <w:style w:type="paragraph" w:customStyle="1" w:styleId="2AB12599F0944F658FB50649DE5A5488">
    <w:name w:val="2AB12599F0944F658FB50649DE5A5488"/>
  </w:style>
  <w:style w:type="paragraph" w:customStyle="1" w:styleId="F99BC7B8C69849C686A265DE12B4F9FC">
    <w:name w:val="F99BC7B8C69849C686A265DE12B4F9FC"/>
  </w:style>
  <w:style w:type="paragraph" w:customStyle="1" w:styleId="61C5B9B3CB9A4287830D010755CA2F88">
    <w:name w:val="61C5B9B3CB9A4287830D010755CA2F88"/>
  </w:style>
  <w:style w:type="paragraph" w:customStyle="1" w:styleId="E0E639EDB5DF4D4D83DFA6888788E132">
    <w:name w:val="E0E639EDB5DF4D4D83DFA6888788E1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Personal Fax Cover Sheet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CDFA2BD-E43A-47A1-B4AF-5309225B92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 sheet</Template>
  <TotalTime>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Alves</dc:creator>
  <cp:keywords/>
  <cp:lastModifiedBy>Renato Alves</cp:lastModifiedBy>
  <cp:revision>1</cp:revision>
  <cp:lastPrinted>2006-08-01T17:47:00Z</cp:lastPrinted>
  <dcterms:created xsi:type="dcterms:W3CDTF">2017-04-24T23:20:00Z</dcterms:created>
  <dcterms:modified xsi:type="dcterms:W3CDTF">2017-04-24T23:21:00Z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TC101733889990</vt:lpwstr>
  </property>
</Properties>
</file>